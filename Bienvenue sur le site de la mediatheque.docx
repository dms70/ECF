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50E9" w:rsidRPr="00A02EC1" w:rsidRDefault="000150E9" w:rsidP="00725701">
      <w:pPr>
        <w:pStyle w:val="Titre"/>
        <w:rPr>
          <w:noProof/>
        </w:rPr>
      </w:pPr>
      <w:r w:rsidRPr="00A02EC1">
        <w:rPr>
          <w:noProof/>
          <w:lang w:bidi="fr-FR"/>
        </w:rPr>
        <w:t xml:space="preserve">Bienvenue </w:t>
      </w:r>
      <w:r w:rsidR="00725701">
        <w:rPr>
          <w:noProof/>
          <w:lang w:bidi="fr-FR"/>
        </w:rPr>
        <w:t xml:space="preserve">sur le site de la mediatheque </w:t>
      </w:r>
      <w:r w:rsidR="00725701" w:rsidRPr="00725701">
        <w:rPr>
          <w:noProof/>
          <w:lang w:eastAsia="fr-FR"/>
        </w:rPr>
        <w:drawing>
          <wp:inline distT="0" distB="0" distL="0" distR="0" wp14:anchorId="0B429C82" wp14:editId="157ACBA5">
            <wp:extent cx="607961" cy="437322"/>
            <wp:effectExtent l="0" t="0" r="1905" b="1270"/>
            <wp:docPr id="14" name="Image 14" descr="C:\xampp\apps\david\ECF\public\img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apps\david\ECF\public\img\log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78" cy="44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5701" w:rsidRPr="0072570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725701" w:rsidRDefault="00725701" w:rsidP="00943B06">
      <w:pPr>
        <w:rPr>
          <w:noProof/>
          <w:lang w:bidi="fr-FR"/>
        </w:rPr>
      </w:pPr>
      <w:r>
        <w:rPr>
          <w:noProof/>
          <w:lang w:bidi="fr-FR"/>
        </w:rPr>
        <w:t xml:space="preserve"> </w:t>
      </w:r>
      <w:r>
        <w:rPr>
          <w:noProof/>
          <w:lang w:bidi="fr-FR"/>
        </w:rPr>
        <w:tab/>
      </w:r>
    </w:p>
    <w:p w:rsidR="009853E9" w:rsidRPr="00A02EC1" w:rsidRDefault="00725701" w:rsidP="00943B06">
      <w:pPr>
        <w:rPr>
          <w:noProof/>
        </w:rPr>
      </w:pPr>
      <w:r>
        <w:rPr>
          <w:noProof/>
          <w:lang w:bidi="fr-FR"/>
        </w:rPr>
        <w:t>Ce guide a pour but de vous guider pour la c</w:t>
      </w:r>
      <w:r w:rsidR="0047461E">
        <w:rPr>
          <w:noProof/>
          <w:lang w:bidi="fr-FR"/>
        </w:rPr>
        <w:t>ré</w:t>
      </w:r>
      <w:r>
        <w:rPr>
          <w:noProof/>
          <w:lang w:bidi="fr-FR"/>
        </w:rPr>
        <w:t>ation de votre compte et la location de livres à la mediatheque.</w:t>
      </w:r>
    </w:p>
    <w:p w:rsidR="0026484A" w:rsidRPr="00A02EC1" w:rsidRDefault="00725701" w:rsidP="0026504D">
      <w:pPr>
        <w:pStyle w:val="Titre1"/>
        <w:rPr>
          <w:noProof/>
        </w:rPr>
      </w:pPr>
      <w:r>
        <w:rPr>
          <w:noProof/>
          <w:lang w:bidi="fr-FR"/>
        </w:rPr>
        <w:t>CREATION D’UN COMPTE</w:t>
      </w:r>
    </w:p>
    <w:p w:rsidR="0026484A" w:rsidRDefault="00725701" w:rsidP="00725701">
      <w:pPr>
        <w:rPr>
          <w:noProof/>
          <w:lang w:bidi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1502797</wp:posOffset>
                </wp:positionH>
                <wp:positionV relativeFrom="paragraph">
                  <wp:posOffset>234397</wp:posOffset>
                </wp:positionV>
                <wp:extent cx="747422" cy="1176793"/>
                <wp:effectExtent l="0" t="0" r="71755" b="61595"/>
                <wp:wrapNone/>
                <wp:docPr id="11" name="Connecteur droit avec flèch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2" cy="11767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3399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1" o:spid="_x0000_s1026" type="#_x0000_t32" style="position:absolute;margin-left:118.35pt;margin-top:18.45pt;width:58.85pt;height:92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bidi="fr-FR"/>
        </w:rPr>
        <w:tab/>
        <w:t>CLIQUER SUR LE BOUTON CONNEXION</w:t>
      </w:r>
      <w:r>
        <w:rPr>
          <w:noProof/>
          <w:lang w:eastAsia="fr-FR"/>
        </w:rPr>
        <w:drawing>
          <wp:inline distT="0" distB="0" distL="0" distR="0">
            <wp:extent cx="4905955" cy="2249805"/>
            <wp:effectExtent l="0" t="0" r="952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267" cy="226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701" w:rsidRDefault="00725701" w:rsidP="00725701">
      <w:pPr>
        <w:rPr>
          <w:noProof/>
          <w:lang w:bidi="fr-FR"/>
        </w:rPr>
      </w:pPr>
      <w:r>
        <w:rPr>
          <w:noProof/>
          <w:lang w:bidi="fr-FR"/>
        </w:rPr>
        <w:tab/>
        <w:t xml:space="preserve">CLIQUER SUR </w:t>
      </w:r>
      <w:r>
        <w:rPr>
          <w:lang w:bidi="fr-FR"/>
        </w:rPr>
        <w:t>ENREGISTRER</w:t>
      </w:r>
      <w:r>
        <w:rPr>
          <w:noProof/>
          <w:lang w:bidi="fr-FR"/>
        </w:rPr>
        <w:t xml:space="preserve"> UN COMPTE</w:t>
      </w:r>
    </w:p>
    <w:p w:rsidR="00725701" w:rsidRDefault="00725701" w:rsidP="00725701">
      <w:pPr>
        <w:rPr>
          <w:noProof/>
          <w:lang w:bidi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1900362</wp:posOffset>
                </wp:positionH>
                <wp:positionV relativeFrom="paragraph">
                  <wp:posOffset>20072</wp:posOffset>
                </wp:positionV>
                <wp:extent cx="771276" cy="2138900"/>
                <wp:effectExtent l="38100" t="0" r="29210" b="52070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276" cy="213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6A525B" id="Connecteur droit avec flèche 22" o:spid="_x0000_s1026" type="#_x0000_t32" style="position:absolute;margin-left:149.65pt;margin-top:1.6pt;width:60.75pt;height:168.4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C787404" wp14:editId="04076252">
            <wp:extent cx="4986685" cy="2655735"/>
            <wp:effectExtent l="0" t="0" r="444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017" cy="266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701" w:rsidRDefault="00541E61" w:rsidP="00725701">
      <w:pPr>
        <w:rPr>
          <w:noProof/>
        </w:rPr>
      </w:pPr>
      <w:r>
        <w:rPr>
          <w:noProof/>
        </w:rPr>
        <w:lastRenderedPageBreak/>
        <w:tab/>
        <w:t>REMPLIR LES CHAMPS : NOM, PRENOM , DATE DE NAISSANCE ,  ADRESSE POSTALE,</w:t>
      </w:r>
    </w:p>
    <w:p w:rsidR="00541E61" w:rsidRDefault="00541E61" w:rsidP="00725701">
      <w:pPr>
        <w:rPr>
          <w:noProof/>
        </w:rPr>
      </w:pPr>
      <w:r>
        <w:rPr>
          <w:noProof/>
        </w:rPr>
        <w:tab/>
        <w:t>PASSWORD 2 FOIS et VALIDER LE BOUTON S’ENREGISTRER</w:t>
      </w:r>
    </w:p>
    <w:p w:rsidR="00541E61" w:rsidRDefault="008A02F7" w:rsidP="00725701">
      <w:pPr>
        <w:rPr>
          <w:noProof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1894637</wp:posOffset>
                </wp:positionH>
                <wp:positionV relativeFrom="paragraph">
                  <wp:posOffset>45721</wp:posOffset>
                </wp:positionV>
                <wp:extent cx="1623974" cy="2873172"/>
                <wp:effectExtent l="38100" t="0" r="33655" b="60960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974" cy="28731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AEF5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" o:spid="_x0000_s1026" type="#_x0000_t32" style="position:absolute;margin-left:149.2pt;margin-top:3.6pt;width:127.85pt;height:226.2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</w:p>
    <w:p w:rsidR="00541E61" w:rsidRDefault="008A02F7" w:rsidP="00725701">
      <w:pPr>
        <w:rPr>
          <w:noProof/>
        </w:rPr>
      </w:pPr>
      <w:r>
        <w:rPr>
          <w:noProof/>
          <w:lang w:eastAsia="fr-FR"/>
        </w:rPr>
        <w:drawing>
          <wp:inline distT="0" distB="0" distL="0" distR="0">
            <wp:extent cx="5720715" cy="2794635"/>
            <wp:effectExtent l="0" t="0" r="0" b="571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E61" w:rsidRDefault="00541E61" w:rsidP="00725701">
      <w:pPr>
        <w:rPr>
          <w:noProof/>
        </w:rPr>
      </w:pPr>
    </w:p>
    <w:p w:rsidR="00541E61" w:rsidRDefault="00541E61" w:rsidP="00725701">
      <w:pPr>
        <w:rPr>
          <w:noProof/>
        </w:rPr>
      </w:pPr>
      <w:r>
        <w:rPr>
          <w:noProof/>
        </w:rPr>
        <w:tab/>
        <w:t>Le compte ne sera actif qu’apr</w:t>
      </w:r>
      <w:r w:rsidR="0047461E">
        <w:rPr>
          <w:noProof/>
        </w:rPr>
        <w:t>è</w:t>
      </w:r>
      <w:r>
        <w:rPr>
          <w:noProof/>
        </w:rPr>
        <w:t>s validation par un employé de la mediath</w:t>
      </w:r>
      <w:r w:rsidR="0047461E">
        <w:rPr>
          <w:noProof/>
        </w:rPr>
        <w:t>è</w:t>
      </w:r>
      <w:r>
        <w:rPr>
          <w:noProof/>
        </w:rPr>
        <w:t>que. Une fois le compte validé, alors vous pourrez vous connecter et commencer à reserver des livres avec un maximum de 10 livres.</w:t>
      </w:r>
    </w:p>
    <w:p w:rsidR="008A02F7" w:rsidRDefault="008A02F7" w:rsidP="00725701">
      <w:pPr>
        <w:rPr>
          <w:noProof/>
        </w:rPr>
      </w:pPr>
    </w:p>
    <w:p w:rsidR="008A02F7" w:rsidRDefault="008A02F7" w:rsidP="00725701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  <w:lang w:eastAsia="fr-FR"/>
        </w:rPr>
        <w:drawing>
          <wp:inline distT="0" distB="0" distL="0" distR="0" wp14:anchorId="27EEA24F" wp14:editId="08D56FF1">
            <wp:extent cx="3540557" cy="1212649"/>
            <wp:effectExtent l="0" t="0" r="3175" b="698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519" cy="124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2F7" w:rsidRDefault="008A02F7" w:rsidP="00725701">
      <w:pPr>
        <w:rPr>
          <w:noProof/>
        </w:rPr>
      </w:pPr>
    </w:p>
    <w:p w:rsidR="008A02F7" w:rsidRDefault="008A02F7" w:rsidP="00725701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:rsidR="008A02F7" w:rsidRDefault="008A02F7" w:rsidP="00725701">
      <w:pPr>
        <w:rPr>
          <w:noProof/>
        </w:rPr>
      </w:pPr>
    </w:p>
    <w:p w:rsidR="008A02F7" w:rsidRDefault="008A02F7" w:rsidP="00725701">
      <w:pPr>
        <w:rPr>
          <w:noProof/>
        </w:rPr>
      </w:pPr>
    </w:p>
    <w:p w:rsidR="008A02F7" w:rsidRDefault="008A02F7" w:rsidP="00725701">
      <w:pPr>
        <w:rPr>
          <w:noProof/>
        </w:rPr>
      </w:pPr>
    </w:p>
    <w:p w:rsidR="008A02F7" w:rsidRDefault="008A02F7" w:rsidP="00725701">
      <w:pPr>
        <w:rPr>
          <w:noProof/>
        </w:rPr>
      </w:pPr>
    </w:p>
    <w:p w:rsidR="008A02F7" w:rsidRDefault="008A02F7" w:rsidP="00725701">
      <w:pPr>
        <w:rPr>
          <w:noProof/>
        </w:rPr>
      </w:pPr>
    </w:p>
    <w:p w:rsidR="008A02F7" w:rsidRDefault="008A02F7" w:rsidP="00725701">
      <w:pPr>
        <w:rPr>
          <w:noProof/>
        </w:rPr>
      </w:pPr>
    </w:p>
    <w:p w:rsidR="00541E61" w:rsidRDefault="00541E61" w:rsidP="00725701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  <w:t>Connection à partir de la page d’acceuil , Ensuite sur la page ouvrir une session , remplir les champs email et mot de passe 2 fois puis se connecter</w:t>
      </w:r>
      <w:r w:rsidR="0047461E">
        <w:rPr>
          <w:noProof/>
        </w:rPr>
        <w:t>.</w:t>
      </w:r>
    </w:p>
    <w:p w:rsidR="00541E61" w:rsidRDefault="00541E61" w:rsidP="00725701">
      <w:pPr>
        <w:rPr>
          <w:noProof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1971923</wp:posOffset>
                </wp:positionH>
                <wp:positionV relativeFrom="paragraph">
                  <wp:posOffset>60380</wp:posOffset>
                </wp:positionV>
                <wp:extent cx="2385392" cy="2242268"/>
                <wp:effectExtent l="38100" t="0" r="34290" b="62865"/>
                <wp:wrapNone/>
                <wp:docPr id="29" name="Connecteur droit avec flèch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392" cy="22422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3DE54C" id="Connecteur droit avec flèche 29" o:spid="_x0000_s1026" type="#_x0000_t32" style="position:absolute;margin-left:155.25pt;margin-top:4.75pt;width:187.85pt;height:176.5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</w:p>
    <w:p w:rsidR="00541E61" w:rsidRDefault="00541E61" w:rsidP="00725701">
      <w:pPr>
        <w:rPr>
          <w:noProof/>
        </w:rPr>
      </w:pPr>
      <w:r>
        <w:rPr>
          <w:noProof/>
          <w:lang w:eastAsia="fr-FR"/>
        </w:rPr>
        <w:drawing>
          <wp:inline distT="0" distB="0" distL="0" distR="0">
            <wp:extent cx="5716905" cy="28467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E61" w:rsidRDefault="00541E61" w:rsidP="00725701">
      <w:pPr>
        <w:rPr>
          <w:noProof/>
        </w:rPr>
      </w:pPr>
    </w:p>
    <w:p w:rsidR="00541E61" w:rsidRDefault="00541E61" w:rsidP="00725701">
      <w:pPr>
        <w:rPr>
          <w:noProof/>
        </w:rPr>
      </w:pPr>
      <w:r>
        <w:rPr>
          <w:noProof/>
        </w:rPr>
        <w:tab/>
      </w:r>
    </w:p>
    <w:p w:rsidR="008A02F7" w:rsidRDefault="008A02F7" w:rsidP="008A02F7">
      <w:pPr>
        <w:ind w:firstLine="720"/>
        <w:rPr>
          <w:noProof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1F0912A" wp14:editId="24FDC74F">
                <wp:simplePos x="0" y="0"/>
                <wp:positionH relativeFrom="column">
                  <wp:posOffset>2311603</wp:posOffset>
                </wp:positionH>
                <wp:positionV relativeFrom="paragraph">
                  <wp:posOffset>323571</wp:posOffset>
                </wp:positionV>
                <wp:extent cx="116840" cy="1462582"/>
                <wp:effectExtent l="38100" t="0" r="35560" b="61595"/>
                <wp:wrapNone/>
                <wp:docPr id="33" name="Connecteur droit avec flèch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840" cy="14625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B53F" id="Connecteur droit avec flèche 33" o:spid="_x0000_s1026" type="#_x0000_t32" style="position:absolute;margin-left:182pt;margin-top:25.5pt;width:9.2pt;height:115.1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>Si le compte n’a pas éte vérifié, un message avertissement , voir dans ce cas avec un employé directement</w:t>
      </w:r>
    </w:p>
    <w:p w:rsidR="008A02F7" w:rsidRDefault="008A02F7" w:rsidP="00725701">
      <w:pPr>
        <w:rPr>
          <w:noProof/>
        </w:rPr>
      </w:pPr>
    </w:p>
    <w:p w:rsidR="008A02F7" w:rsidRPr="00A02EC1" w:rsidRDefault="008A02F7" w:rsidP="00725701">
      <w:pPr>
        <w:rPr>
          <w:noProof/>
        </w:rPr>
      </w:pPr>
      <w:r>
        <w:rPr>
          <w:noProof/>
          <w:lang w:eastAsia="fr-FR"/>
        </w:rPr>
        <w:drawing>
          <wp:inline distT="0" distB="0" distL="0" distR="0">
            <wp:extent cx="5720715" cy="276542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2F7" w:rsidRDefault="008A02F7">
      <w:pPr>
        <w:rPr>
          <w:noProof/>
          <w:lang w:bidi="fr-FR"/>
        </w:rPr>
      </w:pPr>
    </w:p>
    <w:p w:rsidR="008A02F7" w:rsidRDefault="008A02F7">
      <w:pPr>
        <w:rPr>
          <w:noProof/>
          <w:lang w:bidi="fr-FR"/>
        </w:rPr>
      </w:pPr>
    </w:p>
    <w:p w:rsidR="008A02F7" w:rsidRDefault="008A02F7">
      <w:pPr>
        <w:rPr>
          <w:noProof/>
          <w:lang w:bidi="fr-FR"/>
        </w:rPr>
      </w:pPr>
    </w:p>
    <w:p w:rsidR="008A02F7" w:rsidRDefault="008A02F7">
      <w:pPr>
        <w:rPr>
          <w:noProof/>
          <w:lang w:bidi="fr-FR"/>
        </w:rPr>
      </w:pPr>
    </w:p>
    <w:p w:rsidR="008A02F7" w:rsidRDefault="00F637D9" w:rsidP="008A02F7">
      <w:pPr>
        <w:ind w:firstLine="720"/>
        <w:rPr>
          <w:noProof/>
          <w:lang w:bidi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2414016</wp:posOffset>
                </wp:positionH>
                <wp:positionV relativeFrom="paragraph">
                  <wp:posOffset>274827</wp:posOffset>
                </wp:positionV>
                <wp:extent cx="877824" cy="1821485"/>
                <wp:effectExtent l="38100" t="0" r="36830" b="64770"/>
                <wp:wrapNone/>
                <wp:docPr id="37" name="Connecteur droit avec flèch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7824" cy="18214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D9943" id="Connecteur droit avec flèche 37" o:spid="_x0000_s1026" type="#_x0000_t32" style="position:absolute;margin-left:190.1pt;margin-top:21.65pt;width:69.1pt;height:143.4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 w:rsidR="008A02F7">
        <w:rPr>
          <w:noProof/>
          <w:lang w:bidi="fr-FR"/>
        </w:rPr>
        <w:t>Une fois validé, vous devez s</w:t>
      </w:r>
      <w:r>
        <w:rPr>
          <w:noProof/>
          <w:lang w:bidi="fr-FR"/>
        </w:rPr>
        <w:t>aisir un code authenti</w:t>
      </w:r>
      <w:r w:rsidR="008A02F7">
        <w:rPr>
          <w:noProof/>
          <w:lang w:bidi="fr-FR"/>
        </w:rPr>
        <w:t xml:space="preserve">fication </w:t>
      </w:r>
      <w:r>
        <w:rPr>
          <w:noProof/>
          <w:lang w:bidi="fr-FR"/>
        </w:rPr>
        <w:t xml:space="preserve">reçu dans votre boite mail ( vérifier les spams) </w:t>
      </w:r>
      <w:r w:rsidR="008A02F7">
        <w:rPr>
          <w:noProof/>
          <w:lang w:bidi="fr-FR"/>
        </w:rPr>
        <w:t>pour assurer que le</w:t>
      </w:r>
      <w:r>
        <w:rPr>
          <w:noProof/>
          <w:lang w:bidi="fr-FR"/>
        </w:rPr>
        <w:t xml:space="preserve"> poste </w:t>
      </w:r>
      <w:r w:rsidR="008A02F7">
        <w:rPr>
          <w:noProof/>
          <w:lang w:bidi="fr-FR"/>
        </w:rPr>
        <w:t xml:space="preserve">est fiable. </w:t>
      </w:r>
      <w:r>
        <w:rPr>
          <w:noProof/>
          <w:lang w:bidi="fr-FR"/>
        </w:rPr>
        <w:t>Cocher la case «  I m a trusted computer «  pour éviter de ressaisir le code à la prochaine connexion.</w:t>
      </w:r>
    </w:p>
    <w:p w:rsidR="008A02F7" w:rsidRDefault="00F637D9" w:rsidP="00F637D9">
      <w:pPr>
        <w:ind w:firstLine="720"/>
        <w:rPr>
          <w:noProof/>
          <w:lang w:bidi="fr-FR"/>
        </w:rPr>
      </w:pPr>
      <w:r>
        <w:rPr>
          <w:rFonts w:asciiTheme="majorHAnsi" w:hAnsiTheme="majorHAnsi"/>
          <w:noProof/>
          <w:color w:val="3B3838" w:themeColor="background2" w:themeShade="40"/>
          <w:sz w:val="52"/>
          <w:lang w:eastAsia="fr-FR"/>
        </w:rPr>
        <w:drawing>
          <wp:inline distT="0" distB="0" distL="0" distR="0" wp14:anchorId="46790E2D" wp14:editId="2D21A0C7">
            <wp:extent cx="3855110" cy="2571953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975" cy="25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7D9" w:rsidRDefault="00F637D9" w:rsidP="00F637D9">
      <w:pPr>
        <w:ind w:firstLine="720"/>
        <w:rPr>
          <w:noProof/>
          <w:lang w:bidi="fr-FR"/>
        </w:rPr>
      </w:pPr>
      <w:r>
        <w:rPr>
          <w:noProof/>
          <w:lang w:bidi="fr-FR"/>
        </w:rPr>
        <w:t>Bienvenue sur le site de la mediatheque :</w:t>
      </w:r>
    </w:p>
    <w:p w:rsidR="00F637D9" w:rsidRDefault="00F637D9" w:rsidP="00F637D9">
      <w:pPr>
        <w:ind w:firstLine="720"/>
        <w:rPr>
          <w:noProof/>
          <w:lang w:bidi="fr-FR"/>
        </w:rPr>
      </w:pPr>
    </w:p>
    <w:p w:rsidR="00F637D9" w:rsidRDefault="00F637D9" w:rsidP="00F637D9">
      <w:pPr>
        <w:ind w:firstLine="720"/>
        <w:rPr>
          <w:noProof/>
          <w:lang w:bidi="fr-FR"/>
        </w:rPr>
      </w:pPr>
      <w:r>
        <w:rPr>
          <w:noProof/>
          <w:lang w:eastAsia="fr-FR"/>
        </w:rPr>
        <w:drawing>
          <wp:inline distT="0" distB="0" distL="0" distR="0">
            <wp:extent cx="5720715" cy="2889504"/>
            <wp:effectExtent l="0" t="0" r="0" b="635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8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7D9" w:rsidRDefault="00F637D9" w:rsidP="00F637D9">
      <w:pPr>
        <w:ind w:firstLine="720"/>
        <w:rPr>
          <w:noProof/>
          <w:lang w:bidi="fr-FR"/>
        </w:rPr>
      </w:pPr>
    </w:p>
    <w:p w:rsidR="00F637D9" w:rsidRDefault="00F637D9" w:rsidP="00F637D9">
      <w:pPr>
        <w:ind w:firstLine="720"/>
        <w:rPr>
          <w:noProof/>
          <w:lang w:bidi="fr-FR"/>
        </w:rPr>
      </w:pPr>
    </w:p>
    <w:p w:rsidR="00F637D9" w:rsidRDefault="00F637D9" w:rsidP="00F637D9">
      <w:pPr>
        <w:ind w:firstLine="720"/>
        <w:rPr>
          <w:noProof/>
          <w:lang w:bidi="fr-FR"/>
        </w:rPr>
      </w:pPr>
    </w:p>
    <w:p w:rsidR="00F637D9" w:rsidRDefault="00F637D9" w:rsidP="00F637D9">
      <w:pPr>
        <w:ind w:firstLine="720"/>
        <w:rPr>
          <w:noProof/>
          <w:lang w:bidi="fr-FR"/>
        </w:rPr>
      </w:pPr>
    </w:p>
    <w:p w:rsidR="00F637D9" w:rsidRDefault="00F637D9" w:rsidP="00F637D9">
      <w:pPr>
        <w:ind w:firstLine="720"/>
        <w:rPr>
          <w:noProof/>
          <w:lang w:bidi="fr-FR"/>
        </w:rPr>
      </w:pPr>
    </w:p>
    <w:p w:rsidR="00F637D9" w:rsidRDefault="000F181B" w:rsidP="00F637D9">
      <w:pPr>
        <w:ind w:firstLine="720"/>
        <w:rPr>
          <w:noProof/>
          <w:lang w:bidi="fr-FR"/>
        </w:rPr>
      </w:pPr>
      <w:r>
        <w:rPr>
          <w:noProof/>
          <w:lang w:bidi="fr-FR"/>
        </w:rPr>
        <w:lastRenderedPageBreak/>
        <w:t>Voir sa fiche profil : PROFIL -&gt; Identité</w:t>
      </w:r>
    </w:p>
    <w:p w:rsidR="000F181B" w:rsidRDefault="000F181B" w:rsidP="00F637D9">
      <w:pPr>
        <w:ind w:firstLine="720"/>
        <w:rPr>
          <w:noProof/>
          <w:lang w:bidi="fr-FR"/>
        </w:rPr>
      </w:pPr>
    </w:p>
    <w:p w:rsidR="000F181B" w:rsidRDefault="000F181B" w:rsidP="00F637D9">
      <w:pPr>
        <w:ind w:firstLine="720"/>
        <w:rPr>
          <w:noProof/>
          <w:lang w:bidi="fr-FR"/>
        </w:rPr>
      </w:pPr>
      <w:r>
        <w:rPr>
          <w:noProof/>
          <w:lang w:eastAsia="fr-FR"/>
        </w:rPr>
        <w:drawing>
          <wp:inline distT="0" distB="0" distL="0" distR="0">
            <wp:extent cx="5720715" cy="276542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81B" w:rsidRDefault="000F181B" w:rsidP="000F181B">
      <w:pPr>
        <w:ind w:firstLine="720"/>
        <w:rPr>
          <w:noProof/>
          <w:lang w:bidi="fr-FR"/>
        </w:rPr>
      </w:pPr>
      <w:r>
        <w:rPr>
          <w:noProof/>
          <w:lang w:bidi="fr-FR"/>
        </w:rPr>
        <w:t xml:space="preserve">Changer son mot de passe : </w:t>
      </w:r>
      <w:r>
        <w:rPr>
          <w:noProof/>
          <w:lang w:bidi="fr-FR"/>
        </w:rPr>
        <w:t xml:space="preserve"> PROFIL -&gt; </w:t>
      </w:r>
      <w:r>
        <w:rPr>
          <w:noProof/>
          <w:lang w:bidi="fr-FR"/>
        </w:rPr>
        <w:t>Mot de passe</w:t>
      </w:r>
    </w:p>
    <w:p w:rsidR="000F181B" w:rsidRDefault="000F181B" w:rsidP="000F181B">
      <w:pPr>
        <w:ind w:firstLine="720"/>
        <w:rPr>
          <w:noProof/>
          <w:lang w:bidi="fr-FR"/>
        </w:rPr>
      </w:pPr>
    </w:p>
    <w:p w:rsidR="000F181B" w:rsidRDefault="000F181B" w:rsidP="000F181B">
      <w:pPr>
        <w:ind w:firstLine="720"/>
        <w:rPr>
          <w:noProof/>
          <w:lang w:bidi="fr-FR"/>
        </w:rPr>
      </w:pPr>
      <w:r>
        <w:rPr>
          <w:noProof/>
          <w:lang w:eastAsia="fr-FR"/>
        </w:rPr>
        <w:drawing>
          <wp:inline distT="0" distB="0" distL="0" distR="0">
            <wp:extent cx="5718175" cy="2777490"/>
            <wp:effectExtent l="0" t="0" r="0" b="381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81B" w:rsidRDefault="000F181B" w:rsidP="000F181B">
      <w:pPr>
        <w:ind w:firstLine="720"/>
        <w:rPr>
          <w:noProof/>
          <w:lang w:bidi="fr-FR"/>
        </w:rPr>
      </w:pPr>
    </w:p>
    <w:p w:rsidR="000F181B" w:rsidRDefault="000F181B" w:rsidP="000F181B">
      <w:pPr>
        <w:ind w:firstLine="720"/>
        <w:rPr>
          <w:noProof/>
          <w:lang w:bidi="fr-FR"/>
        </w:rPr>
      </w:pPr>
    </w:p>
    <w:p w:rsidR="000F181B" w:rsidRDefault="000F181B" w:rsidP="000F181B">
      <w:pPr>
        <w:ind w:firstLine="720"/>
        <w:rPr>
          <w:noProof/>
          <w:lang w:bidi="fr-FR"/>
        </w:rPr>
      </w:pPr>
    </w:p>
    <w:p w:rsidR="00F637D9" w:rsidRDefault="00F637D9" w:rsidP="00F637D9">
      <w:pPr>
        <w:ind w:firstLine="720"/>
        <w:rPr>
          <w:noProof/>
          <w:lang w:bidi="fr-FR"/>
        </w:rPr>
      </w:pPr>
    </w:p>
    <w:p w:rsidR="00F637D9" w:rsidRDefault="00F637D9" w:rsidP="00F637D9">
      <w:pPr>
        <w:ind w:firstLine="720"/>
        <w:rPr>
          <w:noProof/>
          <w:lang w:bidi="fr-FR"/>
        </w:rPr>
      </w:pPr>
    </w:p>
    <w:p w:rsidR="00F637D9" w:rsidRDefault="00F637D9" w:rsidP="00F637D9">
      <w:pPr>
        <w:ind w:firstLine="720"/>
        <w:rPr>
          <w:noProof/>
          <w:lang w:bidi="fr-FR"/>
        </w:rPr>
      </w:pPr>
    </w:p>
    <w:p w:rsidR="00F637D9" w:rsidRDefault="00E6333C" w:rsidP="00F637D9">
      <w:pPr>
        <w:ind w:firstLine="720"/>
        <w:rPr>
          <w:noProof/>
          <w:lang w:bidi="fr-FR"/>
        </w:rPr>
      </w:pPr>
      <w:r>
        <w:rPr>
          <w:noProof/>
          <w:lang w:bidi="fr-FR"/>
        </w:rPr>
        <w:lastRenderedPageBreak/>
        <w:t xml:space="preserve">Visualiser le catalogue de la mediatheque : Rayons -&gt; </w:t>
      </w:r>
      <w:r>
        <w:rPr>
          <w:noProof/>
          <w:lang w:bidi="fr-FR"/>
        </w:rPr>
        <w:t>catalogue</w:t>
      </w:r>
    </w:p>
    <w:p w:rsidR="00F637D9" w:rsidRDefault="00E6333C" w:rsidP="00F637D9">
      <w:pPr>
        <w:ind w:firstLine="720"/>
        <w:rPr>
          <w:noProof/>
          <w:lang w:bidi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3E93D5" wp14:editId="3CBA16A4">
                <wp:simplePos x="0" y="0"/>
                <wp:positionH relativeFrom="column">
                  <wp:posOffset>3507474</wp:posOffset>
                </wp:positionH>
                <wp:positionV relativeFrom="paragraph">
                  <wp:posOffset>45001</wp:posOffset>
                </wp:positionV>
                <wp:extent cx="498143" cy="606880"/>
                <wp:effectExtent l="38100" t="0" r="35560" b="60325"/>
                <wp:wrapNone/>
                <wp:docPr id="42" name="Connecteur droit avec flèch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143" cy="606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5BE87" id="Connecteur droit avec flèche 42" o:spid="_x0000_s1026" type="#_x0000_t32" style="position:absolute;margin-left:276.2pt;margin-top:3.55pt;width:39.2pt;height:47.8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</w:p>
    <w:p w:rsidR="00E6333C" w:rsidRDefault="00E6333C" w:rsidP="00F637D9">
      <w:pPr>
        <w:ind w:firstLine="720"/>
        <w:rPr>
          <w:noProof/>
          <w:lang w:bidi="fr-FR"/>
        </w:rPr>
      </w:pPr>
      <w:r>
        <w:rPr>
          <w:noProof/>
          <w:lang w:eastAsia="fr-FR"/>
        </w:rPr>
        <w:drawing>
          <wp:inline distT="0" distB="0" distL="0" distR="0">
            <wp:extent cx="5718175" cy="2756535"/>
            <wp:effectExtent l="0" t="0" r="0" b="571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7D9" w:rsidRDefault="00F637D9" w:rsidP="00F637D9">
      <w:pPr>
        <w:ind w:firstLine="720"/>
        <w:rPr>
          <w:noProof/>
          <w:lang w:bidi="fr-FR"/>
        </w:rPr>
      </w:pPr>
    </w:p>
    <w:p w:rsidR="00F637D9" w:rsidRDefault="00F637D9" w:rsidP="00F637D9">
      <w:pPr>
        <w:ind w:firstLine="720"/>
        <w:rPr>
          <w:noProof/>
          <w:lang w:bidi="fr-FR"/>
        </w:rPr>
      </w:pPr>
    </w:p>
    <w:p w:rsidR="00E6333C" w:rsidRDefault="00E6333C" w:rsidP="006D5799">
      <w:pPr>
        <w:ind w:firstLine="720"/>
        <w:rPr>
          <w:noProof/>
          <w:lang w:bidi="fr-FR"/>
        </w:rPr>
      </w:pPr>
      <w:r>
        <w:rPr>
          <w:noProof/>
          <w:lang w:bidi="fr-FR"/>
        </w:rPr>
        <w:t>Réserver un Livre : Je clique sur le bouton «  JE RESERVE » en vert.</w:t>
      </w:r>
      <w:r w:rsidR="006D5799">
        <w:rPr>
          <w:noProof/>
          <w:lang w:bidi="fr-FR"/>
        </w:rPr>
        <w:t xml:space="preserve"> </w: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2415654</wp:posOffset>
                </wp:positionH>
                <wp:positionV relativeFrom="paragraph">
                  <wp:posOffset>11524</wp:posOffset>
                </wp:positionV>
                <wp:extent cx="1084997" cy="1992573"/>
                <wp:effectExtent l="38100" t="0" r="20320" b="65405"/>
                <wp:wrapNone/>
                <wp:docPr id="44" name="Connecteur droit avec flèch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4997" cy="19925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E08E92" id="Connecteur droit avec flèche 44" o:spid="_x0000_s1026" type="#_x0000_t32" style="position:absolute;margin-left:190.2pt;margin-top:.9pt;width:85.45pt;height:156.9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</w:p>
    <w:p w:rsidR="00E6333C" w:rsidRDefault="00E6333C" w:rsidP="00F637D9">
      <w:pPr>
        <w:ind w:firstLine="720"/>
        <w:rPr>
          <w:noProof/>
          <w:lang w:bidi="fr-FR"/>
        </w:rPr>
      </w:pPr>
      <w:r>
        <w:rPr>
          <w:noProof/>
          <w:lang w:eastAsia="fr-FR"/>
        </w:rPr>
        <w:drawing>
          <wp:inline distT="0" distB="0" distL="0" distR="0">
            <wp:extent cx="5459104" cy="2638314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12" cy="26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7D9" w:rsidRDefault="00F637D9" w:rsidP="00F637D9">
      <w:pPr>
        <w:ind w:firstLine="720"/>
        <w:rPr>
          <w:noProof/>
          <w:lang w:bidi="fr-FR"/>
        </w:rPr>
      </w:pPr>
    </w:p>
    <w:p w:rsidR="00F637D9" w:rsidRDefault="00F637D9" w:rsidP="00F637D9">
      <w:pPr>
        <w:ind w:firstLine="720"/>
        <w:rPr>
          <w:noProof/>
          <w:lang w:bidi="fr-FR"/>
        </w:rPr>
      </w:pPr>
    </w:p>
    <w:p w:rsidR="00E6333C" w:rsidRDefault="00E6333C" w:rsidP="00F637D9">
      <w:pPr>
        <w:ind w:firstLine="720"/>
        <w:rPr>
          <w:noProof/>
          <w:lang w:bidi="fr-FR"/>
        </w:rPr>
      </w:pPr>
    </w:p>
    <w:p w:rsidR="00E6333C" w:rsidRDefault="00E6333C" w:rsidP="00E6333C">
      <w:pPr>
        <w:rPr>
          <w:noProof/>
          <w:lang w:bidi="fr-FR"/>
        </w:rPr>
      </w:pPr>
      <w:r>
        <w:rPr>
          <w:noProof/>
          <w:lang w:bidi="fr-FR"/>
        </w:rPr>
        <w:tab/>
      </w:r>
    </w:p>
    <w:p w:rsidR="00444275" w:rsidRDefault="00444275" w:rsidP="00E6333C">
      <w:pPr>
        <w:rPr>
          <w:noProof/>
          <w:lang w:bidi="fr-FR"/>
        </w:rPr>
      </w:pPr>
    </w:p>
    <w:p w:rsidR="00444275" w:rsidRDefault="00444275" w:rsidP="00E6333C">
      <w:pPr>
        <w:rPr>
          <w:noProof/>
          <w:lang w:bidi="fr-FR"/>
        </w:rPr>
      </w:pPr>
    </w:p>
    <w:p w:rsidR="00444275" w:rsidRDefault="00444275" w:rsidP="00444275">
      <w:pPr>
        <w:ind w:firstLine="720"/>
        <w:rPr>
          <w:noProof/>
          <w:lang w:bidi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2115403</wp:posOffset>
                </wp:positionH>
                <wp:positionV relativeFrom="paragraph">
                  <wp:posOffset>184245</wp:posOffset>
                </wp:positionV>
                <wp:extent cx="1194179" cy="1958454"/>
                <wp:effectExtent l="38100" t="0" r="25400" b="60960"/>
                <wp:wrapNone/>
                <wp:docPr id="51" name="Connecteur droit avec flèch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4179" cy="19584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31D77E" id="Connecteur droit avec flèche 51" o:spid="_x0000_s1026" type="#_x0000_t32" style="position:absolute;margin-left:166.55pt;margin-top:14.5pt;width:94.05pt;height:154.2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bidi="fr-FR"/>
        </w:rPr>
        <w:t>Un maximum de 10 livres est autorisé. Un message en rougé apparaît à 10 livres et interdit la selection.</w:t>
      </w:r>
    </w:p>
    <w:p w:rsidR="00444275" w:rsidRDefault="00444275" w:rsidP="00E6333C">
      <w:pPr>
        <w:rPr>
          <w:noProof/>
          <w:lang w:bidi="fr-FR"/>
        </w:rPr>
      </w:pPr>
      <w:r>
        <w:rPr>
          <w:noProof/>
          <w:lang w:eastAsia="fr-FR"/>
        </w:rPr>
        <w:drawing>
          <wp:inline distT="0" distB="0" distL="0" distR="0">
            <wp:extent cx="5725160" cy="2736215"/>
            <wp:effectExtent l="0" t="0" r="8890" b="698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3C" w:rsidRDefault="00E6333C" w:rsidP="00E6333C">
      <w:pPr>
        <w:rPr>
          <w:noProof/>
          <w:lang w:bidi="fr-FR"/>
        </w:rPr>
      </w:pPr>
    </w:p>
    <w:p w:rsidR="00E6333C" w:rsidRDefault="00E6333C" w:rsidP="00E6333C">
      <w:pPr>
        <w:rPr>
          <w:noProof/>
          <w:lang w:bidi="fr-FR"/>
        </w:rPr>
      </w:pPr>
    </w:p>
    <w:p w:rsidR="00E6333C" w:rsidRDefault="00E6333C" w:rsidP="00E6333C">
      <w:pPr>
        <w:ind w:firstLine="720"/>
        <w:rPr>
          <w:noProof/>
          <w:lang w:bidi="fr-FR"/>
        </w:rPr>
      </w:pPr>
      <w:r>
        <w:rPr>
          <w:noProof/>
          <w:lang w:bidi="fr-FR"/>
        </w:rPr>
        <w:t>Pour voir ses livres réservés et ou empruntés : Mes Livres -&gt; Liste</w:t>
      </w:r>
    </w:p>
    <w:p w:rsidR="00E6333C" w:rsidRDefault="00E6333C" w:rsidP="00E6333C">
      <w:pPr>
        <w:ind w:firstLine="720"/>
        <w:rPr>
          <w:noProof/>
          <w:lang w:bidi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3179928</wp:posOffset>
                </wp:positionH>
                <wp:positionV relativeFrom="paragraph">
                  <wp:posOffset>8871</wp:posOffset>
                </wp:positionV>
                <wp:extent cx="880281" cy="668740"/>
                <wp:effectExtent l="38100" t="0" r="34290" b="55245"/>
                <wp:wrapNone/>
                <wp:docPr id="46" name="Connecteur droit avec flèch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0281" cy="668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5BB022" id="Connecteur droit avec flèche 46" o:spid="_x0000_s1026" type="#_x0000_t32" style="position:absolute;margin-left:250.4pt;margin-top:.7pt;width:69.3pt;height:52.6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</w:p>
    <w:p w:rsidR="00F637D9" w:rsidRDefault="00E6333C" w:rsidP="006D5799">
      <w:pPr>
        <w:ind w:firstLine="720"/>
        <w:rPr>
          <w:noProof/>
          <w:lang w:bidi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64401EF" wp14:editId="1A0B05B8">
                <wp:simplePos x="0" y="0"/>
                <wp:positionH relativeFrom="column">
                  <wp:posOffset>2715904</wp:posOffset>
                </wp:positionH>
                <wp:positionV relativeFrom="paragraph">
                  <wp:posOffset>1338154</wp:posOffset>
                </wp:positionV>
                <wp:extent cx="1998886" cy="1964860"/>
                <wp:effectExtent l="38100" t="38100" r="20955" b="16510"/>
                <wp:wrapNone/>
                <wp:docPr id="47" name="Connecteur droit avec flèch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98886" cy="1964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E2343" id="Connecteur droit avec flèche 47" o:spid="_x0000_s1026" type="#_x0000_t32" style="position:absolute;margin-left:213.85pt;margin-top:105.35pt;width:157.4pt;height:154.7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5718175" cy="276352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3C" w:rsidRDefault="00E6333C" w:rsidP="00F637D9">
      <w:pPr>
        <w:ind w:firstLine="720"/>
        <w:rPr>
          <w:noProof/>
          <w:lang w:bidi="fr-FR"/>
        </w:rPr>
      </w:pPr>
      <w:r>
        <w:rPr>
          <w:noProof/>
          <w:lang w:bidi="fr-FR"/>
        </w:rPr>
        <w:t>Pour annuler une réservation, cliquer sur le bouton en jaune « ANNULATION »</w:t>
      </w:r>
    </w:p>
    <w:p w:rsidR="00E6333C" w:rsidRDefault="00E6333C" w:rsidP="00F637D9">
      <w:pPr>
        <w:ind w:firstLine="720"/>
        <w:rPr>
          <w:noProof/>
          <w:lang w:bidi="fr-FR"/>
        </w:rPr>
      </w:pPr>
      <w:r>
        <w:rPr>
          <w:noProof/>
          <w:lang w:bidi="fr-FR"/>
        </w:rPr>
        <w:t>Le livre est réservé pour une durée de 3 jours maximum , ensuite il est enlevé de votre liste et de nouveau disponible à la réservation.</w:t>
      </w:r>
    </w:p>
    <w:p w:rsidR="00E6333C" w:rsidRDefault="00E6333C" w:rsidP="00E6333C">
      <w:pPr>
        <w:rPr>
          <w:noProof/>
          <w:lang w:bidi="fr-FR"/>
        </w:rPr>
      </w:pPr>
      <w:r>
        <w:rPr>
          <w:noProof/>
          <w:lang w:bidi="fr-FR"/>
        </w:rPr>
        <w:tab/>
        <w:t>Pour valider une réservation , vous devez passer à la mediatheque retirer le livre, un employé validera emprunt du livre pour une durée de 3 semaines.</w:t>
      </w:r>
    </w:p>
    <w:p w:rsidR="00E6333C" w:rsidRDefault="00E6333C" w:rsidP="00E6333C">
      <w:pPr>
        <w:rPr>
          <w:noProof/>
          <w:lang w:bidi="fr-FR"/>
        </w:rPr>
      </w:pPr>
      <w:r>
        <w:rPr>
          <w:noProof/>
          <w:lang w:bidi="fr-FR"/>
        </w:rPr>
        <w:lastRenderedPageBreak/>
        <w:tab/>
        <w:t>Le livre apparait dans votre liste avec le bouton « EMPRUNTER «  en violet</w:t>
      </w:r>
      <w:r w:rsidR="006D5799">
        <w:rPr>
          <w:noProof/>
          <w:lang w:bidi="fr-FR"/>
        </w:rPr>
        <w:t>.</w:t>
      </w:r>
    </w:p>
    <w:p w:rsidR="00E6333C" w:rsidRDefault="006D5799" w:rsidP="00E6333C">
      <w:pPr>
        <w:rPr>
          <w:noProof/>
          <w:lang w:bidi="fr-FR"/>
        </w:rPr>
      </w:pPr>
      <w:r>
        <w:rPr>
          <w:noProof/>
          <w:lang w:eastAsia="fr-FR"/>
        </w:rPr>
        <w:drawing>
          <wp:inline distT="0" distB="0" distL="0" distR="0" wp14:anchorId="678C2F37" wp14:editId="07FC35B0">
            <wp:extent cx="5731510" cy="2749880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36DC0E" wp14:editId="12A4ED8A">
                <wp:simplePos x="0" y="0"/>
                <wp:positionH relativeFrom="column">
                  <wp:posOffset>2258703</wp:posOffset>
                </wp:positionH>
                <wp:positionV relativeFrom="paragraph">
                  <wp:posOffset>47094</wp:posOffset>
                </wp:positionV>
                <wp:extent cx="880281" cy="1548585"/>
                <wp:effectExtent l="38100" t="0" r="34290" b="52070"/>
                <wp:wrapNone/>
                <wp:docPr id="49" name="Connecteur droit avec flèch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0281" cy="1548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957B8" id="Connecteur droit avec flèche 49" o:spid="_x0000_s1026" type="#_x0000_t32" style="position:absolute;margin-left:177.85pt;margin-top:3.7pt;width:69.3pt;height:121.9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</w:p>
    <w:p w:rsidR="006B0B82" w:rsidRDefault="006D5799" w:rsidP="00444275">
      <w:pPr>
        <w:rPr>
          <w:noProof/>
          <w:lang w:bidi="fr-FR"/>
        </w:rPr>
      </w:pPr>
      <w:r>
        <w:rPr>
          <w:noProof/>
          <w:lang w:bidi="fr-FR"/>
        </w:rPr>
        <w:tab/>
        <w:t>Aucune action est possible , il faut ramener le livre à</w:t>
      </w:r>
      <w:r w:rsidR="00444275">
        <w:rPr>
          <w:noProof/>
          <w:lang w:bidi="fr-FR"/>
        </w:rPr>
        <w:t>.</w:t>
      </w:r>
      <w:r>
        <w:rPr>
          <w:noProof/>
          <w:lang w:bidi="fr-FR"/>
        </w:rPr>
        <w:t xml:space="preserve"> la mediatheque pour valider son retour, ensuite il disparaît de votre selection de livres</w:t>
      </w:r>
      <w:r w:rsidR="00444275">
        <w:rPr>
          <w:noProof/>
          <w:lang w:bidi="fr-FR"/>
        </w:rPr>
        <w:t>.</w:t>
      </w:r>
    </w:p>
    <w:p w:rsidR="00444275" w:rsidRDefault="00444275" w:rsidP="00444275">
      <w:pPr>
        <w:rPr>
          <w:noProof/>
          <w:lang w:bidi="fr-FR"/>
        </w:rPr>
      </w:pPr>
    </w:p>
    <w:p w:rsidR="00444275" w:rsidRDefault="00444275" w:rsidP="00444275">
      <w:pPr>
        <w:rPr>
          <w:noProof/>
          <w:lang w:bidi="fr-FR"/>
        </w:rPr>
      </w:pPr>
    </w:p>
    <w:p w:rsidR="00444275" w:rsidRDefault="00444275" w:rsidP="00444275">
      <w:pPr>
        <w:rPr>
          <w:noProof/>
          <w:lang w:bidi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1808328</wp:posOffset>
                </wp:positionH>
                <wp:positionV relativeFrom="paragraph">
                  <wp:posOffset>289598</wp:posOffset>
                </wp:positionV>
                <wp:extent cx="170597" cy="1112292"/>
                <wp:effectExtent l="0" t="0" r="58420" b="50165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597" cy="11122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F8114" id="Connecteur droit avec flèche 53" o:spid="_x0000_s1026" type="#_x0000_t32" style="position:absolute;margin-left:142.4pt;margin-top:22.8pt;width:13.45pt;height:87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bidi="fr-FR"/>
        </w:rPr>
        <w:tab/>
        <w:t xml:space="preserve">Recherche d’un livre disponible avec le titre : Rayons -&gt; catalogue </w:t>
      </w:r>
    </w:p>
    <w:p w:rsidR="00444275" w:rsidRDefault="00444275" w:rsidP="00444275">
      <w:pPr>
        <w:rPr>
          <w:noProof/>
          <w:lang w:bidi="fr-FR"/>
        </w:rPr>
      </w:pPr>
    </w:p>
    <w:p w:rsidR="00444275" w:rsidRDefault="00444275" w:rsidP="00444275">
      <w:pPr>
        <w:rPr>
          <w:noProof/>
          <w:lang w:bidi="fr-FR"/>
        </w:rPr>
      </w:pPr>
      <w:r>
        <w:rPr>
          <w:noProof/>
          <w:lang w:eastAsia="fr-FR"/>
        </w:rPr>
        <w:drawing>
          <wp:inline distT="0" distB="0" distL="0" distR="0">
            <wp:extent cx="5732145" cy="2783840"/>
            <wp:effectExtent l="0" t="0" r="1905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275" w:rsidRDefault="00444275">
      <w:pPr>
        <w:rPr>
          <w:noProof/>
          <w:lang w:bidi="fr-FR"/>
        </w:rPr>
      </w:pPr>
      <w:r>
        <w:rPr>
          <w:noProof/>
          <w:lang w:bidi="fr-FR"/>
        </w:rPr>
        <w:br w:type="page"/>
      </w:r>
    </w:p>
    <w:p w:rsidR="00444275" w:rsidRDefault="009B4BA4">
      <w:pPr>
        <w:rPr>
          <w:noProof/>
          <w:lang w:bidi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1173707</wp:posOffset>
                </wp:positionH>
                <wp:positionV relativeFrom="paragraph">
                  <wp:posOffset>197894</wp:posOffset>
                </wp:positionV>
                <wp:extent cx="607013" cy="846056"/>
                <wp:effectExtent l="0" t="0" r="79375" b="4953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7013" cy="8460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8D831" id="Connecteur droit avec flèche 56" o:spid="_x0000_s1026" type="#_x0000_t32" style="position:absolute;margin-left:92.4pt;margin-top:15.6pt;width:47.8pt;height:66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 w:rsidR="00444275">
        <w:rPr>
          <w:noProof/>
          <w:lang w:bidi="fr-FR"/>
        </w:rPr>
        <w:tab/>
      </w:r>
      <w:r w:rsidR="00444275">
        <w:rPr>
          <w:noProof/>
          <w:lang w:bidi="fr-FR"/>
        </w:rPr>
        <w:t xml:space="preserve">Recherche d’un </w:t>
      </w:r>
      <w:r w:rsidR="00444275">
        <w:rPr>
          <w:noProof/>
          <w:lang w:bidi="fr-FR"/>
        </w:rPr>
        <w:t xml:space="preserve">livre disponible avec le genre dans la catagorie : </w:t>
      </w:r>
      <w:r w:rsidR="00444275">
        <w:rPr>
          <w:noProof/>
          <w:lang w:bidi="fr-FR"/>
        </w:rPr>
        <w:t xml:space="preserve">Rayons -&gt; </w:t>
      </w:r>
      <w:r w:rsidR="00444275">
        <w:rPr>
          <w:noProof/>
          <w:lang w:bidi="fr-FR"/>
        </w:rPr>
        <w:t xml:space="preserve">Choix d’une catégorie. </w:t>
      </w:r>
    </w:p>
    <w:p w:rsidR="00444275" w:rsidRDefault="00444275" w:rsidP="00444275">
      <w:pPr>
        <w:rPr>
          <w:noProof/>
          <w:lang w:bidi="fr-FR"/>
        </w:rPr>
      </w:pPr>
      <w:r>
        <w:rPr>
          <w:noProof/>
          <w:lang w:eastAsia="fr-FR"/>
        </w:rPr>
        <w:drawing>
          <wp:inline distT="0" distB="0" distL="0" distR="0">
            <wp:extent cx="5725160" cy="2770505"/>
            <wp:effectExtent l="0" t="0" r="889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A2F6B" w:rsidRDefault="00AA2F6B" w:rsidP="00444275">
      <w:pPr>
        <w:rPr>
          <w:noProof/>
          <w:lang w:bidi="fr-FR"/>
        </w:rPr>
      </w:pPr>
    </w:p>
    <w:p w:rsidR="009B4BA4" w:rsidRDefault="00AA2F6B" w:rsidP="00444275">
      <w:pPr>
        <w:rPr>
          <w:noProof/>
          <w:lang w:bidi="fr-FR"/>
        </w:rPr>
      </w:pPr>
      <w:r>
        <w:rPr>
          <w:noProof/>
          <w:lang w:bidi="fr-FR"/>
        </w:rPr>
        <w:tab/>
      </w:r>
    </w:p>
    <w:p w:rsidR="009B4BA4" w:rsidRDefault="009B4BA4" w:rsidP="00444275">
      <w:pPr>
        <w:rPr>
          <w:noProof/>
          <w:lang w:bidi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1446663</wp:posOffset>
                </wp:positionH>
                <wp:positionV relativeFrom="paragraph">
                  <wp:posOffset>345715</wp:posOffset>
                </wp:positionV>
                <wp:extent cx="1480782" cy="1480621"/>
                <wp:effectExtent l="0" t="0" r="81915" b="62865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0782" cy="1480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7E7D1" id="Connecteur droit avec flèche 60" o:spid="_x0000_s1026" type="#_x0000_t32" style="position:absolute;margin-left:113.9pt;margin-top:27.2pt;width:116.6pt;height:116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bidi="fr-FR"/>
        </w:rPr>
        <w:t>Pour voir le nombre de livres réservés et ou empruntés : Mon Profil -&gt; identité</w:t>
      </w:r>
      <w:r>
        <w:rPr>
          <w:noProof/>
          <w:lang w:eastAsia="fr-FR"/>
        </w:rPr>
        <w:drawing>
          <wp:inline distT="0" distB="0" distL="0" distR="0">
            <wp:extent cx="5718175" cy="267525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BA4" w:rsidRDefault="009B4BA4" w:rsidP="00444275">
      <w:pPr>
        <w:rPr>
          <w:noProof/>
          <w:lang w:bidi="fr-FR"/>
        </w:rPr>
      </w:pPr>
    </w:p>
    <w:p w:rsidR="009B4BA4" w:rsidRDefault="009B4BA4" w:rsidP="00444275">
      <w:pPr>
        <w:rPr>
          <w:noProof/>
          <w:lang w:bidi="fr-FR"/>
        </w:rPr>
      </w:pPr>
    </w:p>
    <w:p w:rsidR="009B4BA4" w:rsidRDefault="009B4BA4">
      <w:pPr>
        <w:rPr>
          <w:noProof/>
          <w:lang w:bidi="fr-FR"/>
        </w:rPr>
      </w:pPr>
      <w:r>
        <w:rPr>
          <w:noProof/>
          <w:lang w:bidi="fr-FR"/>
        </w:rPr>
        <w:br w:type="page"/>
      </w:r>
    </w:p>
    <w:p w:rsidR="00AA2F6B" w:rsidRDefault="00AA2F6B" w:rsidP="009B4BA4">
      <w:pPr>
        <w:ind w:firstLine="720"/>
        <w:rPr>
          <w:noProof/>
          <w:lang w:bidi="fr-FR"/>
        </w:rPr>
      </w:pPr>
      <w:r>
        <w:rPr>
          <w:noProof/>
          <w:lang w:bidi="fr-FR"/>
        </w:rPr>
        <w:lastRenderedPageBreak/>
        <w:t>Quitter le site</w:t>
      </w:r>
      <w:r w:rsidR="00BD3CFE">
        <w:rPr>
          <w:noProof/>
          <w:lang w:bidi="fr-FR"/>
        </w:rPr>
        <w:t> : Bouton «  deconnexion «  en haut à droite «</w:t>
      </w:r>
      <w:r>
        <w:rPr>
          <w:noProof/>
          <w:lang w:bidi="fr-FR"/>
        </w:rPr>
        <w:t xml:space="preserve"> </w:t>
      </w:r>
    </w:p>
    <w:p w:rsidR="00AA2F6B" w:rsidRDefault="009B4BA4" w:rsidP="00444275">
      <w:pPr>
        <w:rPr>
          <w:noProof/>
          <w:lang w:bidi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2319645</wp:posOffset>
                </wp:positionH>
                <wp:positionV relativeFrom="paragraph">
                  <wp:posOffset>25230</wp:posOffset>
                </wp:positionV>
                <wp:extent cx="2975212" cy="491320"/>
                <wp:effectExtent l="0" t="0" r="73025" b="80645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5212" cy="491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E444DE" id="Connecteur droit avec flèche 58" o:spid="_x0000_s1026" type="#_x0000_t32" style="position:absolute;margin-left:182.65pt;margin-top:2pt;width:234.25pt;height:38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</w:p>
    <w:p w:rsidR="00AA2F6B" w:rsidRPr="00A02EC1" w:rsidRDefault="00AA2F6B" w:rsidP="00444275">
      <w:pPr>
        <w:rPr>
          <w:noProof/>
          <w:lang w:bidi="fr-FR"/>
        </w:rPr>
      </w:pPr>
      <w:r>
        <w:rPr>
          <w:noProof/>
          <w:lang w:eastAsia="fr-FR"/>
        </w:rPr>
        <w:drawing>
          <wp:inline distT="0" distB="0" distL="0" distR="0">
            <wp:extent cx="5718175" cy="264795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2F6B" w:rsidRPr="00A02EC1" w:rsidSect="007A0CA7">
      <w:pgSz w:w="11906" w:h="16838" w:code="9"/>
      <w:pgMar w:top="1440" w:right="1440" w:bottom="1440" w:left="144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675C" w:rsidRDefault="0081675C">
      <w:pPr>
        <w:spacing w:line="240" w:lineRule="auto"/>
      </w:pPr>
      <w:r>
        <w:separator/>
      </w:r>
    </w:p>
  </w:endnote>
  <w:endnote w:type="continuationSeparator" w:id="0">
    <w:p w:rsidR="0081675C" w:rsidRDefault="008167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675C" w:rsidRDefault="0081675C">
      <w:pPr>
        <w:spacing w:line="240" w:lineRule="auto"/>
      </w:pPr>
      <w:r>
        <w:separator/>
      </w:r>
    </w:p>
  </w:footnote>
  <w:footnote w:type="continuationSeparator" w:id="0">
    <w:p w:rsidR="0081675C" w:rsidRDefault="0081675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enum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enum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enum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enum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epuc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epuc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epuc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4C77C6"/>
    <w:multiLevelType w:val="multilevel"/>
    <w:tmpl w:val="38AC6FF4"/>
    <w:lvl w:ilvl="0">
      <w:start w:val="1"/>
      <w:numFmt w:val="decimal"/>
      <w:pStyle w:val="Listenumros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>
    <w:abstractNumId w:val="10"/>
  </w:num>
  <w:num w:numId="2">
    <w:abstractNumId w:val="10"/>
    <w:lvlOverride w:ilvl="0">
      <w:startOverride w:val="1"/>
    </w:lvlOverride>
  </w:num>
  <w:num w:numId="3">
    <w:abstractNumId w:val="10"/>
  </w:num>
  <w:num w:numId="4">
    <w:abstractNumId w:val="10"/>
    <w:lvlOverride w:ilvl="0">
      <w:startOverride w:val="1"/>
    </w:lvlOverride>
  </w:num>
  <w:num w:numId="5">
    <w:abstractNumId w:val="8"/>
  </w:num>
  <w:num w:numId="6">
    <w:abstractNumId w:val="10"/>
    <w:lvlOverride w:ilvl="0">
      <w:startOverride w:val="1"/>
    </w:lvlOverride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fr-FR" w:vendorID="64" w:dllVersion="0" w:nlCheck="1" w:checkStyle="0"/>
  <w:activeWritingStyle w:appName="MSWord" w:lang="fr-FR" w:vendorID="64" w:dllVersion="4096" w:nlCheck="1" w:checkStyle="0"/>
  <w:activeWritingStyle w:appName="MSWord" w:lang="fr-FR" w:vendorID="64" w:dllVersion="131078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701"/>
    <w:rsid w:val="000150E9"/>
    <w:rsid w:val="00030E3C"/>
    <w:rsid w:val="0005015F"/>
    <w:rsid w:val="00072D27"/>
    <w:rsid w:val="00083C22"/>
    <w:rsid w:val="00086E87"/>
    <w:rsid w:val="000871A8"/>
    <w:rsid w:val="000A036B"/>
    <w:rsid w:val="000D0E4A"/>
    <w:rsid w:val="000F11B9"/>
    <w:rsid w:val="000F181B"/>
    <w:rsid w:val="00102341"/>
    <w:rsid w:val="00105960"/>
    <w:rsid w:val="001073CE"/>
    <w:rsid w:val="00121553"/>
    <w:rsid w:val="00131CAB"/>
    <w:rsid w:val="001D0BD1"/>
    <w:rsid w:val="002017AC"/>
    <w:rsid w:val="002359ED"/>
    <w:rsid w:val="00252520"/>
    <w:rsid w:val="002625F9"/>
    <w:rsid w:val="002631F7"/>
    <w:rsid w:val="0026484A"/>
    <w:rsid w:val="0026504D"/>
    <w:rsid w:val="00276676"/>
    <w:rsid w:val="00276926"/>
    <w:rsid w:val="0029432E"/>
    <w:rsid w:val="002A67C8"/>
    <w:rsid w:val="002B40B7"/>
    <w:rsid w:val="002C5D75"/>
    <w:rsid w:val="00301789"/>
    <w:rsid w:val="00325194"/>
    <w:rsid w:val="003728E3"/>
    <w:rsid w:val="003962D3"/>
    <w:rsid w:val="003C7D9D"/>
    <w:rsid w:val="003E3A63"/>
    <w:rsid w:val="00444275"/>
    <w:rsid w:val="00457BEB"/>
    <w:rsid w:val="00461B2E"/>
    <w:rsid w:val="0047461E"/>
    <w:rsid w:val="00482CFC"/>
    <w:rsid w:val="00487996"/>
    <w:rsid w:val="00491910"/>
    <w:rsid w:val="00491F70"/>
    <w:rsid w:val="004A3D03"/>
    <w:rsid w:val="004B6D7F"/>
    <w:rsid w:val="004D785F"/>
    <w:rsid w:val="004E744B"/>
    <w:rsid w:val="004E7A51"/>
    <w:rsid w:val="004F7760"/>
    <w:rsid w:val="0051584F"/>
    <w:rsid w:val="00520AC9"/>
    <w:rsid w:val="00537319"/>
    <w:rsid w:val="00541E61"/>
    <w:rsid w:val="00594254"/>
    <w:rsid w:val="005B6EB8"/>
    <w:rsid w:val="00614CAB"/>
    <w:rsid w:val="00617ACF"/>
    <w:rsid w:val="00633BC0"/>
    <w:rsid w:val="00637CA9"/>
    <w:rsid w:val="00661DE5"/>
    <w:rsid w:val="006706DE"/>
    <w:rsid w:val="0069487E"/>
    <w:rsid w:val="006A648B"/>
    <w:rsid w:val="006B0B82"/>
    <w:rsid w:val="006B7EF2"/>
    <w:rsid w:val="006C09D8"/>
    <w:rsid w:val="006C3B5F"/>
    <w:rsid w:val="006D3A72"/>
    <w:rsid w:val="006D5799"/>
    <w:rsid w:val="006F53EE"/>
    <w:rsid w:val="00703D7C"/>
    <w:rsid w:val="00717507"/>
    <w:rsid w:val="00725701"/>
    <w:rsid w:val="007263B8"/>
    <w:rsid w:val="00726D9C"/>
    <w:rsid w:val="00726F2C"/>
    <w:rsid w:val="00736D30"/>
    <w:rsid w:val="00742FF3"/>
    <w:rsid w:val="00794B27"/>
    <w:rsid w:val="007A0CA7"/>
    <w:rsid w:val="007A73CB"/>
    <w:rsid w:val="007A7846"/>
    <w:rsid w:val="007B2795"/>
    <w:rsid w:val="007F66F5"/>
    <w:rsid w:val="00812400"/>
    <w:rsid w:val="0081675C"/>
    <w:rsid w:val="0082203C"/>
    <w:rsid w:val="008360A8"/>
    <w:rsid w:val="008416E0"/>
    <w:rsid w:val="00897BFF"/>
    <w:rsid w:val="008A02F7"/>
    <w:rsid w:val="008C61B9"/>
    <w:rsid w:val="008F78B7"/>
    <w:rsid w:val="00912477"/>
    <w:rsid w:val="009139AF"/>
    <w:rsid w:val="00943B06"/>
    <w:rsid w:val="00945864"/>
    <w:rsid w:val="009853E9"/>
    <w:rsid w:val="00996E16"/>
    <w:rsid w:val="009B4BA4"/>
    <w:rsid w:val="009B69C5"/>
    <w:rsid w:val="009F72A7"/>
    <w:rsid w:val="00A02EC1"/>
    <w:rsid w:val="00A119D9"/>
    <w:rsid w:val="00A1309F"/>
    <w:rsid w:val="00A21BED"/>
    <w:rsid w:val="00A27D99"/>
    <w:rsid w:val="00A60D92"/>
    <w:rsid w:val="00A86EAC"/>
    <w:rsid w:val="00A923E7"/>
    <w:rsid w:val="00AA2F6B"/>
    <w:rsid w:val="00AA661C"/>
    <w:rsid w:val="00AC2F58"/>
    <w:rsid w:val="00B20CE5"/>
    <w:rsid w:val="00B369B4"/>
    <w:rsid w:val="00B53817"/>
    <w:rsid w:val="00B61F85"/>
    <w:rsid w:val="00BA3CC7"/>
    <w:rsid w:val="00BD3CFE"/>
    <w:rsid w:val="00BF457D"/>
    <w:rsid w:val="00BF4775"/>
    <w:rsid w:val="00C74F14"/>
    <w:rsid w:val="00CA0C45"/>
    <w:rsid w:val="00CC3AB0"/>
    <w:rsid w:val="00CF12AE"/>
    <w:rsid w:val="00D1798D"/>
    <w:rsid w:val="00D902A4"/>
    <w:rsid w:val="00DB2323"/>
    <w:rsid w:val="00DB331E"/>
    <w:rsid w:val="00DC4E21"/>
    <w:rsid w:val="00DD5358"/>
    <w:rsid w:val="00E224A0"/>
    <w:rsid w:val="00E254F0"/>
    <w:rsid w:val="00E4313F"/>
    <w:rsid w:val="00E51168"/>
    <w:rsid w:val="00E55B4B"/>
    <w:rsid w:val="00E60B09"/>
    <w:rsid w:val="00E6333C"/>
    <w:rsid w:val="00E72A21"/>
    <w:rsid w:val="00E7715A"/>
    <w:rsid w:val="00EB700D"/>
    <w:rsid w:val="00F33B83"/>
    <w:rsid w:val="00F41B42"/>
    <w:rsid w:val="00F54BD0"/>
    <w:rsid w:val="00F637D9"/>
    <w:rsid w:val="00F667CE"/>
    <w:rsid w:val="00F75AD5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BB3AC2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4254"/>
  </w:style>
  <w:style w:type="paragraph" w:styleId="Titre1">
    <w:name w:val="heading 1"/>
    <w:basedOn w:val="Normal"/>
    <w:link w:val="Titre1C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itre2">
    <w:name w:val="heading 2"/>
    <w:basedOn w:val="Normal"/>
    <w:next w:val="Normal"/>
    <w:link w:val="Titre2Car"/>
    <w:uiPriority w:val="6"/>
    <w:semiHidden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Titre5">
    <w:name w:val="heading 5"/>
    <w:basedOn w:val="Normal"/>
    <w:next w:val="Normal"/>
    <w:link w:val="Titre5C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itre6">
    <w:name w:val="heading 6"/>
    <w:basedOn w:val="Normal"/>
    <w:next w:val="Normal"/>
    <w:link w:val="Titre6C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-tte">
    <w:name w:val="header"/>
    <w:basedOn w:val="Normal"/>
    <w:link w:val="En-tteC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-tteCar">
    <w:name w:val="En-tête Car"/>
    <w:basedOn w:val="Policepardfaut"/>
    <w:link w:val="En-tte"/>
    <w:uiPriority w:val="99"/>
    <w:rPr>
      <w:rFonts w:eastAsiaTheme="minorEastAsia"/>
      <w:color w:val="3B3838" w:themeColor="background2" w:themeShade="40"/>
      <w:sz w:val="24"/>
    </w:rPr>
  </w:style>
  <w:style w:type="paragraph" w:styleId="Listenumros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re">
    <w:name w:val="Title"/>
    <w:basedOn w:val="Normal"/>
    <w:link w:val="TitreC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reCar">
    <w:name w:val="Titre Car"/>
    <w:basedOn w:val="Policepardfaut"/>
    <w:link w:val="Titr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ous-titre">
    <w:name w:val="Subtitle"/>
    <w:basedOn w:val="Normal"/>
    <w:next w:val="Normal"/>
    <w:link w:val="Sous-titreC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ous-titreCar">
    <w:name w:val="Sous-titre Car"/>
    <w:basedOn w:val="Policepardfaut"/>
    <w:link w:val="Sous-titr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Grilledutableau">
    <w:name w:val="Table Grid"/>
    <w:basedOn w:val="Tableau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pPr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</w:style>
  <w:style w:type="character" w:styleId="Emphaseintense">
    <w:name w:val="Intense Emphasis"/>
    <w:basedOn w:val="Policepardfaut"/>
    <w:uiPriority w:val="21"/>
    <w:qFormat/>
    <w:rPr>
      <w:i/>
      <w:iCs/>
      <w:color w:val="2B579A" w:themeColor="accent5"/>
    </w:rPr>
  </w:style>
  <w:style w:type="table" w:styleId="TableauGrille1Clair">
    <w:name w:val="Grid Table 1 Light"/>
    <w:basedOn w:val="Tableau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4-Accentuation5">
    <w:name w:val="Grid Table 4 Accent 5"/>
    <w:basedOn w:val="Tableau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Grille1Clair-Accentuation6">
    <w:name w:val="Grid Table 1 Light Accent 6"/>
    <w:basedOn w:val="Tableau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5Fonc">
    <w:name w:val="Grid Table 5 Dark"/>
    <w:basedOn w:val="Tableau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eauGrille4">
    <w:name w:val="Grid Table 4"/>
    <w:basedOn w:val="Tableau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1Clair-Accentuation1">
    <w:name w:val="Grid Table 1 Light Accent 1"/>
    <w:basedOn w:val="Tableau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re2Car">
    <w:name w:val="Titre 2 Car"/>
    <w:basedOn w:val="Policepardfaut"/>
    <w:link w:val="Titre2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epuces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51168"/>
    <w:rPr>
      <w:rFonts w:cs="Segoe UI"/>
      <w:szCs w:val="18"/>
    </w:rPr>
  </w:style>
  <w:style w:type="character" w:styleId="Marquedecommentaire">
    <w:name w:val="annotation reference"/>
    <w:basedOn w:val="Policepardfaut"/>
    <w:uiPriority w:val="99"/>
    <w:semiHidden/>
    <w:unhideWhenUsed/>
    <w:rsid w:val="0026484A"/>
    <w:rPr>
      <w:sz w:val="22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26484A"/>
    <w:rPr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26484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26484A"/>
    <w:rPr>
      <w:b/>
      <w:bCs/>
      <w:szCs w:val="20"/>
    </w:rPr>
  </w:style>
  <w:style w:type="character" w:styleId="Lienhypertexte">
    <w:name w:val="Hyperlink"/>
    <w:basedOn w:val="Policepardfaut"/>
    <w:uiPriority w:val="99"/>
    <w:unhideWhenUsed/>
    <w:rsid w:val="006D3A72"/>
    <w:rPr>
      <w:color w:val="0563C1" w:themeColor="hyperlink"/>
      <w:u w:val="single"/>
    </w:rPr>
  </w:style>
  <w:style w:type="character" w:styleId="Accentuation">
    <w:name w:val="Emphasis"/>
    <w:basedOn w:val="Policepardfaut"/>
    <w:uiPriority w:val="3"/>
    <w:qFormat/>
    <w:rsid w:val="006B0B82"/>
    <w:rPr>
      <w:b/>
      <w:iCs/>
      <w:color w:val="BF0000" w:themeColor="accent2" w:themeShade="BF"/>
    </w:rPr>
  </w:style>
  <w:style w:type="character" w:styleId="Lienhypertextesuivivisit">
    <w:name w:val="FollowedHyperlink"/>
    <w:basedOn w:val="Policepardfau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lev">
    <w:name w:val="Strong"/>
    <w:basedOn w:val="Policepardfaut"/>
    <w:uiPriority w:val="4"/>
    <w:qFormat/>
    <w:rsid w:val="00B53817"/>
    <w:rPr>
      <w:b/>
      <w:bCs/>
      <w:color w:val="2B579A" w:themeColor="accent5"/>
    </w:rPr>
  </w:style>
  <w:style w:type="paragraph" w:customStyle="1" w:styleId="En-tte1-Sautdepage">
    <w:name w:val="En-tête 1 - Saut de page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ie">
    <w:name w:val="Bibliography"/>
    <w:basedOn w:val="Normal"/>
    <w:next w:val="Normal"/>
    <w:uiPriority w:val="37"/>
    <w:semiHidden/>
    <w:unhideWhenUsed/>
    <w:rsid w:val="00F33B83"/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Normalcentr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Corpsdetexte">
    <w:name w:val="Body Text"/>
    <w:basedOn w:val="Normal"/>
    <w:link w:val="CorpsdetexteCar"/>
    <w:uiPriority w:val="99"/>
    <w:semiHidden/>
    <w:unhideWhenUsed/>
    <w:rsid w:val="00F33B83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  <w:rsid w:val="00F33B83"/>
  </w:style>
  <w:style w:type="paragraph" w:styleId="Corpsdetexte2">
    <w:name w:val="Body Text 2"/>
    <w:basedOn w:val="Normal"/>
    <w:link w:val="Corpsdetexte2Car"/>
    <w:uiPriority w:val="99"/>
    <w:semiHidden/>
    <w:unhideWhenUsed/>
    <w:rsid w:val="00F33B83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  <w:rsid w:val="00F33B83"/>
  </w:style>
  <w:style w:type="paragraph" w:styleId="Corpsdetexte3">
    <w:name w:val="Body Text 3"/>
    <w:basedOn w:val="Normal"/>
    <w:link w:val="Corpsdetexte3C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F33B83"/>
    <w:rPr>
      <w:szCs w:val="16"/>
    </w:rPr>
  </w:style>
  <w:style w:type="paragraph" w:styleId="Retrait1religne">
    <w:name w:val="Body Text First Indent"/>
    <w:basedOn w:val="Corpsdetexte"/>
    <w:link w:val="Retrait1religneCar"/>
    <w:uiPriority w:val="99"/>
    <w:semiHidden/>
    <w:unhideWhenUsed/>
    <w:rsid w:val="00F33B83"/>
    <w:pPr>
      <w:spacing w:after="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semiHidden/>
    <w:rsid w:val="00F33B83"/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F33B83"/>
    <w:pPr>
      <w:spacing w:after="120"/>
      <w:ind w:left="360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rsid w:val="00F33B83"/>
  </w:style>
  <w:style w:type="paragraph" w:styleId="Retraitcorpset1relig">
    <w:name w:val="Body Text First Indent 2"/>
    <w:basedOn w:val="Retraitcorpsdetexte"/>
    <w:link w:val="Retraitcorpset1religCar"/>
    <w:uiPriority w:val="99"/>
    <w:semiHidden/>
    <w:unhideWhenUsed/>
    <w:rsid w:val="00F33B83"/>
    <w:pPr>
      <w:spacing w:after="0"/>
      <w:ind w:firstLine="360"/>
    </w:pPr>
  </w:style>
  <w:style w:type="character" w:customStyle="1" w:styleId="Retraitcorpset1religCar">
    <w:name w:val="Retrait corps et 1re lig. Car"/>
    <w:basedOn w:val="RetraitcorpsdetexteCar"/>
    <w:link w:val="Retraitcorpset1relig"/>
    <w:uiPriority w:val="99"/>
    <w:semiHidden/>
    <w:rsid w:val="00F33B83"/>
  </w:style>
  <w:style w:type="paragraph" w:styleId="Retraitcorpsdetexte2">
    <w:name w:val="Body Text Indent 2"/>
    <w:basedOn w:val="Normal"/>
    <w:link w:val="Retraitcorpsdetexte2C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semiHidden/>
    <w:rsid w:val="00F33B83"/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sid w:val="00F33B83"/>
    <w:rPr>
      <w:szCs w:val="16"/>
    </w:rPr>
  </w:style>
  <w:style w:type="character" w:styleId="Titredulivre">
    <w:name w:val="Book Title"/>
    <w:basedOn w:val="Policepardfau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Formuledepolitesse">
    <w:name w:val="Closing"/>
    <w:basedOn w:val="Normal"/>
    <w:link w:val="FormuledepolitesseC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FormuledepolitesseCar">
    <w:name w:val="Formule de politesse Car"/>
    <w:basedOn w:val="Policepardfaut"/>
    <w:link w:val="Formuledepolitesse"/>
    <w:uiPriority w:val="99"/>
    <w:semiHidden/>
    <w:rsid w:val="00F33B83"/>
  </w:style>
  <w:style w:type="table" w:styleId="Grillecouleur">
    <w:name w:val="Colorful Grid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illecouleur-Accent2">
    <w:name w:val="Colorful Grid Accent 2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illecouleur-Accent3">
    <w:name w:val="Colorful Grid Accent 3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illecouleur-Accent4">
    <w:name w:val="Colorful Grid Accent 4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illecouleur-Accent6">
    <w:name w:val="Colorful Grid Accent 6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Listecouleur">
    <w:name w:val="Colorful List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ecouleur-Accent2">
    <w:name w:val="Colorful List Accent 2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ecouleur-Accent3">
    <w:name w:val="Colorful List Accent 3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ecouleur-Accent4">
    <w:name w:val="Colorful List Accent 4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ecouleur-Accent5">
    <w:name w:val="Colorful List Accent 5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ecouleur-Accent6">
    <w:name w:val="Colorful List Accent 6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ramecouleur">
    <w:name w:val="Colorful Shading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efonce">
    <w:name w:val="Dark List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efonce-Accent2">
    <w:name w:val="Dark List Accent 2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Listefonce-Accent3">
    <w:name w:val="Dark List Accent 3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efonce-Accent4">
    <w:name w:val="Dark List Accent 4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efonce-Accent5">
    <w:name w:val="Dark List Accent 5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Listefonce-Accent6">
    <w:name w:val="Dark List Accent 6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ar"/>
    <w:uiPriority w:val="99"/>
    <w:semiHidden/>
    <w:unhideWhenUsed/>
    <w:rsid w:val="00F33B83"/>
  </w:style>
  <w:style w:type="character" w:customStyle="1" w:styleId="DateCar">
    <w:name w:val="Date Car"/>
    <w:basedOn w:val="Policepardfaut"/>
    <w:link w:val="Date"/>
    <w:uiPriority w:val="99"/>
    <w:semiHidden/>
    <w:rsid w:val="00F33B83"/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F33B83"/>
    <w:rPr>
      <w:rFonts w:ascii="Segoe UI" w:hAnsi="Segoe UI" w:cs="Segoe UI"/>
      <w:szCs w:val="16"/>
    </w:rPr>
  </w:style>
  <w:style w:type="paragraph" w:styleId="Signaturelectronique">
    <w:name w:val="E-mail Signature"/>
    <w:basedOn w:val="Normal"/>
    <w:link w:val="SignaturelectroniqueCar"/>
    <w:uiPriority w:val="99"/>
    <w:semiHidden/>
    <w:unhideWhenUsed/>
    <w:rsid w:val="00F33B83"/>
    <w:pPr>
      <w:spacing w:before="0" w:line="240" w:lineRule="auto"/>
    </w:pPr>
  </w:style>
  <w:style w:type="character" w:customStyle="1" w:styleId="SignaturelectroniqueCar">
    <w:name w:val="Signature électronique Car"/>
    <w:basedOn w:val="Policepardfaut"/>
    <w:link w:val="Signaturelectronique"/>
    <w:uiPriority w:val="99"/>
    <w:semiHidden/>
    <w:rsid w:val="00F33B83"/>
  </w:style>
  <w:style w:type="character" w:styleId="Appeldenotedefin">
    <w:name w:val="endnote reference"/>
    <w:basedOn w:val="Policepardfaut"/>
    <w:uiPriority w:val="99"/>
    <w:semiHidden/>
    <w:unhideWhenUsed/>
    <w:rsid w:val="00F33B83"/>
    <w:rPr>
      <w:vertAlign w:val="superscript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F33B83"/>
    <w:rPr>
      <w:szCs w:val="20"/>
    </w:rPr>
  </w:style>
  <w:style w:type="paragraph" w:styleId="Adressedestinataire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dresseexpditeur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F33B83"/>
    <w:rPr>
      <w:vertAlign w:val="superscript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F33B83"/>
    <w:rPr>
      <w:szCs w:val="20"/>
    </w:rPr>
  </w:style>
  <w:style w:type="table" w:styleId="TableauGrille1Clair-Accentuation2">
    <w:name w:val="Grid Table 1 Light Accent 2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3">
    <w:name w:val="Grid Table 1 Light Accent 3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4">
    <w:name w:val="Grid Table 1 Light Accent 4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5">
    <w:name w:val="Grid Table 1 Light Accent 5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">
    <w:name w:val="Grid Table 2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2-Accentuation1">
    <w:name w:val="Grid Table 2 Accent 1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Grille2-Accentuation2">
    <w:name w:val="Grid Table 2 Accent 2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Grille2-Accentuation3">
    <w:name w:val="Grid Table 2 Accent 3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Grille2-Accentuation4">
    <w:name w:val="Grid Table 2 Accent 4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2-Accentuation5">
    <w:name w:val="Grid Table 2 Accent 5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Grille2-Accentuation6">
    <w:name w:val="Grid Table 2 Accent 6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Grille3">
    <w:name w:val="Grid Table 3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eauGrille3-Accentuation1">
    <w:name w:val="Grid Table 3 Accent 1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eauGrille3-Accentuation2">
    <w:name w:val="Grid Table 3 Accent 2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leauGrille3-Accentuation3">
    <w:name w:val="Grid Table 3 Accent 3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eauGrille3-Accentuation4">
    <w:name w:val="Grid Table 3 Accent 4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eauGrille3-Accentuation5">
    <w:name w:val="Grid Table 3 Accent 5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leauGrille3-Accentuation6">
    <w:name w:val="Grid Table 3 Accent 6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Grille4-Accentuation2">
    <w:name w:val="Grid Table 4 Accent 2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Grille4-Accentuation3">
    <w:name w:val="Grid Table 4 Accent 3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Grille4-Accentuation4">
    <w:name w:val="Grid Table 4 Accent 4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4-Accentuation6">
    <w:name w:val="Grid Table 4 Accent 6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Grille5Fonc-Accentuation1">
    <w:name w:val="Grid Table 5 Dark Accent 1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eauGrille5Fonc-Accentuation2">
    <w:name w:val="Grid Table 5 Dark Accent 2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TableauGrille5Fonc-Accentuation3">
    <w:name w:val="Grid Table 5 Dark Accent 3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eauGrille5Fonc-Accentuation4">
    <w:name w:val="Grid Table 5 Dark Accent 4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eauGrille5Fonc-Accentuation5">
    <w:name w:val="Grid Table 5 Dark Accent 5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TableauGrille5Fonc-Accentuation6">
    <w:name w:val="Grid Table 5 Dark Accent 6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eauGrille6Couleur">
    <w:name w:val="Grid Table 6 Colorful"/>
    <w:basedOn w:val="Tableau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6Couleur-Accentuation1">
    <w:name w:val="Grid Table 6 Colorful Accent 1"/>
    <w:basedOn w:val="Tableau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Grille6Couleur-Accentuation2">
    <w:name w:val="Grid Table 6 Colorful Accent 2"/>
    <w:basedOn w:val="Tableau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Grille6Couleur-Accentuation3">
    <w:name w:val="Grid Table 6 Colorful Accent 3"/>
    <w:basedOn w:val="Tableau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Grille6Couleur-Accentuation4">
    <w:name w:val="Grid Table 6 Colorful Accent 4"/>
    <w:basedOn w:val="Tableau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6Couleur-Accentuation5">
    <w:name w:val="Grid Table 6 Colorful Accent 5"/>
    <w:basedOn w:val="Tableau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Grille6Couleur-Accentuation6">
    <w:name w:val="Grid Table 6 Colorful Accent 6"/>
    <w:basedOn w:val="Tableau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Grille7Couleur">
    <w:name w:val="Grid Table 7 Colorful"/>
    <w:basedOn w:val="Tableau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eauGrille7Couleur-Accentuation1">
    <w:name w:val="Grid Table 7 Colorful Accent 1"/>
    <w:basedOn w:val="Tableau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eauGrille7Couleur-Accentuation2">
    <w:name w:val="Grid Table 7 Colorful Accent 2"/>
    <w:basedOn w:val="Tableau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leauGrille7Couleur-Accentuation3">
    <w:name w:val="Grid Table 7 Colorful Accent 3"/>
    <w:basedOn w:val="Tableau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eauGrille7Couleur-Accentuation4">
    <w:name w:val="Grid Table 7 Colorful Accent 4"/>
    <w:basedOn w:val="Tableau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eauGrille7Couleur-Accentuation5">
    <w:name w:val="Grid Table 7 Colorful Accent 5"/>
    <w:basedOn w:val="Tableau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leauGrille7Couleur-Accentuation6">
    <w:name w:val="Grid Table 7 Colorful Accent 6"/>
    <w:basedOn w:val="Tableau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Titre3Car">
    <w:name w:val="Titre 3 Car"/>
    <w:basedOn w:val="Policepardfaut"/>
    <w:link w:val="Titre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Titre5Car">
    <w:name w:val="Titre 5 Car"/>
    <w:basedOn w:val="Policepardfaut"/>
    <w:link w:val="Titre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itre6Car">
    <w:name w:val="Titre 6 Car"/>
    <w:basedOn w:val="Policepardfaut"/>
    <w:link w:val="Titre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Titre7Car">
    <w:name w:val="Titre 7 Car"/>
    <w:basedOn w:val="Policepardfaut"/>
    <w:link w:val="Titre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itre8Car">
    <w:name w:val="Titre 8 Car"/>
    <w:basedOn w:val="Policepardfaut"/>
    <w:link w:val="Titre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itre9Car">
    <w:name w:val="Titre 9 Car"/>
    <w:basedOn w:val="Policepardfaut"/>
    <w:link w:val="Titre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cronymeHTML">
    <w:name w:val="HTML Acronym"/>
    <w:basedOn w:val="Policepardfaut"/>
    <w:uiPriority w:val="99"/>
    <w:semiHidden/>
    <w:unhideWhenUsed/>
    <w:rsid w:val="00F33B83"/>
  </w:style>
  <w:style w:type="paragraph" w:styleId="AdresseHTML">
    <w:name w:val="HTML Address"/>
    <w:basedOn w:val="Normal"/>
    <w:link w:val="AdresseHTMLC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AdresseHTMLCar">
    <w:name w:val="Adresse HTML Car"/>
    <w:basedOn w:val="Policepardfaut"/>
    <w:link w:val="AdresseHTML"/>
    <w:uiPriority w:val="99"/>
    <w:semiHidden/>
    <w:rsid w:val="00F33B83"/>
    <w:rPr>
      <w:i/>
      <w:iCs/>
    </w:rPr>
  </w:style>
  <w:style w:type="character" w:styleId="CitationHTML">
    <w:name w:val="HTML Cite"/>
    <w:basedOn w:val="Policepardfaut"/>
    <w:uiPriority w:val="99"/>
    <w:semiHidden/>
    <w:unhideWhenUsed/>
    <w:rsid w:val="00F33B83"/>
    <w:rPr>
      <w:i/>
      <w:iCs/>
    </w:rPr>
  </w:style>
  <w:style w:type="character" w:styleId="CodeHTML">
    <w:name w:val="HTML Code"/>
    <w:basedOn w:val="Policepardfau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DfinitionHTML">
    <w:name w:val="HTML Definition"/>
    <w:basedOn w:val="Policepardfaut"/>
    <w:uiPriority w:val="99"/>
    <w:semiHidden/>
    <w:unhideWhenUsed/>
    <w:rsid w:val="00F33B83"/>
    <w:rPr>
      <w:i/>
      <w:iCs/>
    </w:rPr>
  </w:style>
  <w:style w:type="character" w:styleId="ClavierHTML">
    <w:name w:val="HTML Keyboard"/>
    <w:basedOn w:val="Policepardfau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F33B83"/>
    <w:rPr>
      <w:rFonts w:ascii="Consolas" w:hAnsi="Consolas"/>
      <w:szCs w:val="20"/>
    </w:rPr>
  </w:style>
  <w:style w:type="character" w:styleId="ExempleHTML">
    <w:name w:val="HTML Sample"/>
    <w:basedOn w:val="Policepardfau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MachinecrireHTML">
    <w:name w:val="HTML Typewriter"/>
    <w:basedOn w:val="Policepardfau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VariableHTML">
    <w:name w:val="HTML Variable"/>
    <w:basedOn w:val="Policepardfau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Titreindex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rsid w:val="00594254"/>
    <w:rPr>
      <w:i/>
      <w:iCs/>
      <w:color w:val="1F4E79" w:themeColor="accent1" w:themeShade="80"/>
    </w:rPr>
  </w:style>
  <w:style w:type="character" w:styleId="Rfrenceintense">
    <w:name w:val="Intense Reference"/>
    <w:basedOn w:val="Policepardfau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Grilleclaire">
    <w:name w:val="Light Grid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Grilleclaire-Accent2">
    <w:name w:val="Light Grid Accent 2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Grilleclaire-Accent3">
    <w:name w:val="Light Grid Accent 3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illeclaire-Accent4">
    <w:name w:val="Light Grid Accent 4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illeclaire-Accent5">
    <w:name w:val="Light Grid Accent 5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Grilleclaire-Accent6">
    <w:name w:val="Light Grid Accent 6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eclaire">
    <w:name w:val="Light List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eclaire-Accent2">
    <w:name w:val="Light List Accent 2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steclaire-Accent3">
    <w:name w:val="Light List Accent 3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eclaire-Accent4">
    <w:name w:val="Light List Accent 4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eclaire-Accent5">
    <w:name w:val="Light List Accent 5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steclaire-Accent6">
    <w:name w:val="Light List Accent 6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Ombrageclair">
    <w:name w:val="Light Shading"/>
    <w:basedOn w:val="Tableau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Trameclaire-Accent2">
    <w:name w:val="Light Shading Accent 2"/>
    <w:basedOn w:val="Tableau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Trameclaire-Accent3">
    <w:name w:val="Light Shading Accent 3"/>
    <w:basedOn w:val="Tableau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Trameclaire-Accent4">
    <w:name w:val="Light Shading Accent 4"/>
    <w:basedOn w:val="Tableau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Trameclaire-Accent5">
    <w:name w:val="Light Shading Accent 5"/>
    <w:basedOn w:val="Tableau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Trameclaire-Accent6">
    <w:name w:val="Light Shading Accent 6"/>
    <w:basedOn w:val="Tableau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Numrodeligne">
    <w:name w:val="line number"/>
    <w:basedOn w:val="Policepardfaut"/>
    <w:uiPriority w:val="99"/>
    <w:semiHidden/>
    <w:unhideWhenUsed/>
    <w:rsid w:val="00F33B83"/>
  </w:style>
  <w:style w:type="paragraph" w:styleId="Liste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e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e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e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e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epuces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epuces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epuces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epuces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e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e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e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enumros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enumros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enumros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enumros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Paragraphedeliste">
    <w:name w:val="List Paragraph"/>
    <w:basedOn w:val="Normal"/>
    <w:uiPriority w:val="34"/>
    <w:semiHidden/>
    <w:unhideWhenUsed/>
    <w:qFormat/>
    <w:rsid w:val="00F33B83"/>
    <w:pPr>
      <w:ind w:left="720"/>
      <w:contextualSpacing/>
    </w:pPr>
  </w:style>
  <w:style w:type="table" w:styleId="TableauListe1Clair">
    <w:name w:val="List Table 1 Light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1Clair-Accentuation1">
    <w:name w:val="List Table 1 Light Accent 1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Liste1Clair-Accentuation2">
    <w:name w:val="List Table 1 Light Accent 2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Liste1Clair-Accentuation3">
    <w:name w:val="List Table 1 Light Accent 3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Liste1Clair-Accentuation4">
    <w:name w:val="List Table 1 Light Accent 4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Liste1Clair-Accentuation5">
    <w:name w:val="List Table 1 Light Accent 5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Liste1Clair-Accentuation6">
    <w:name w:val="List Table 1 Light Accent 6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Liste2">
    <w:name w:val="List Table 2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2-Accentuation1">
    <w:name w:val="List Table 2 Accent 1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Liste2-Accentuation2">
    <w:name w:val="List Table 2 Accent 2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Liste2-Accentuation3">
    <w:name w:val="List Table 2 Accent 3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Liste2-Accentuation4">
    <w:name w:val="List Table 2 Accent 4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Liste2-Accentuation5">
    <w:name w:val="List Table 2 Accent 5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Liste2-Accentuation6">
    <w:name w:val="List Table 2 Accent 6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Liste3">
    <w:name w:val="List Table 3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eauListe3-Accentuation2">
    <w:name w:val="List Table 3 Accent 2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TableauListe3-Accentuation3">
    <w:name w:val="List Table 3 Accent 3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eauListe3-Accentuation4">
    <w:name w:val="List Table 3 Accent 4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eauListe3-Accentuation5">
    <w:name w:val="List Table 3 Accent 5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TableauListe3-Accentuation6">
    <w:name w:val="List Table 3 Accent 6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eauListe4">
    <w:name w:val="List Table 4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4-Accentuation1">
    <w:name w:val="List Table 4 Accent 1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Liste4-Accentuation2">
    <w:name w:val="List Table 4 Accent 2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Liste4-Accentuation3">
    <w:name w:val="List Table 4 Accent 3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Liste4-Accentuation4">
    <w:name w:val="List Table 4 Accent 4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Liste4-Accentuation5">
    <w:name w:val="List Table 4 Accent 5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Liste4-Accentuation6">
    <w:name w:val="List Table 4 Accent 6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Liste5Fonc">
    <w:name w:val="List Table 5 Dark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1">
    <w:name w:val="List Table 5 Dark Accent 1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2">
    <w:name w:val="List Table 5 Dark Accent 2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3">
    <w:name w:val="List Table 5 Dark Accent 3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4">
    <w:name w:val="List Table 5 Dark Accent 4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5">
    <w:name w:val="List Table 5 Dark Accent 5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6">
    <w:name w:val="List Table 5 Dark Accent 6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6Couleur">
    <w:name w:val="List Table 6 Colorful"/>
    <w:basedOn w:val="Tableau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6Couleur-Accentuation1">
    <w:name w:val="List Table 6 Colorful Accent 1"/>
    <w:basedOn w:val="Tableau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Liste6Couleur-Accentuation2">
    <w:name w:val="List Table 6 Colorful Accent 2"/>
    <w:basedOn w:val="Tableau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Liste6Couleur-Accentuation3">
    <w:name w:val="List Table 6 Colorful Accent 3"/>
    <w:basedOn w:val="Tableau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Liste6Couleur-Accentuation4">
    <w:name w:val="List Table 6 Colorful Accent 4"/>
    <w:basedOn w:val="Tableau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Liste6Couleur-Accentuation5">
    <w:name w:val="List Table 6 Colorful Accent 5"/>
    <w:basedOn w:val="Tableau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Liste6Couleur-Accentuation6">
    <w:name w:val="List Table 6 Colorful Accent 6"/>
    <w:basedOn w:val="Tableau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Liste7Couleur">
    <w:name w:val="List Table 7 Colorful"/>
    <w:basedOn w:val="Tableau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2">
    <w:name w:val="List Table 7 Colorful Accent 2"/>
    <w:basedOn w:val="Tableau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3">
    <w:name w:val="List Table 7 Colorful Accent 3"/>
    <w:basedOn w:val="Tableau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4">
    <w:name w:val="List Table 7 Colorful Accent 4"/>
    <w:basedOn w:val="Tableau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5">
    <w:name w:val="List Table 7 Colorful Accent 5"/>
    <w:basedOn w:val="Tableau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6">
    <w:name w:val="List Table 7 Colorful Accent 6"/>
    <w:basedOn w:val="Tableau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edemacro">
    <w:name w:val="macro"/>
    <w:link w:val="TextedemacroC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sid w:val="00F33B83"/>
    <w:rPr>
      <w:rFonts w:ascii="Consolas" w:hAnsi="Consolas"/>
      <w:szCs w:val="20"/>
    </w:rPr>
  </w:style>
  <w:style w:type="table" w:styleId="Grillemoyenne1">
    <w:name w:val="Medium Grid 1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illemoyenne2">
    <w:name w:val="Medium Grid 2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Listemoyenne1">
    <w:name w:val="Medium List 1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emoyenne1-Accent2">
    <w:name w:val="Medium List 1 Accent 2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Listemoyenne1-Accent3">
    <w:name w:val="Medium List 1 Accent 3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emoyenne1-Accent4">
    <w:name w:val="Medium List 1 Accent 4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emoyenne1-Accent5">
    <w:name w:val="Medium List 1 Accent 5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Listemoyenne1-Accent6">
    <w:name w:val="Medium List 1 Accent 6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emoyenne2">
    <w:name w:val="Medium List 2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ramemoyenne1">
    <w:name w:val="Medium Shading 1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En-ttedemessage">
    <w:name w:val="Message Header"/>
    <w:basedOn w:val="Normal"/>
    <w:link w:val="En-ttedemessageC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-ttedemessageCar">
    <w:name w:val="En-tête de message Car"/>
    <w:basedOn w:val="Policepardfaut"/>
    <w:link w:val="En-ttedemessage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Sansinterligne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Retraitnormal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Titredenote">
    <w:name w:val="Note Heading"/>
    <w:basedOn w:val="Normal"/>
    <w:next w:val="Normal"/>
    <w:link w:val="TitredenoteCar"/>
    <w:uiPriority w:val="99"/>
    <w:semiHidden/>
    <w:unhideWhenUsed/>
    <w:rsid w:val="00F33B83"/>
    <w:pPr>
      <w:spacing w:before="0" w:line="240" w:lineRule="auto"/>
    </w:pPr>
  </w:style>
  <w:style w:type="character" w:customStyle="1" w:styleId="TitredenoteCar">
    <w:name w:val="Titre de note Car"/>
    <w:basedOn w:val="Policepardfaut"/>
    <w:link w:val="Titredenote"/>
    <w:uiPriority w:val="99"/>
    <w:semiHidden/>
    <w:rsid w:val="00F33B83"/>
  </w:style>
  <w:style w:type="character" w:styleId="Numrodepage">
    <w:name w:val="page number"/>
    <w:basedOn w:val="Policepardfaut"/>
    <w:uiPriority w:val="99"/>
    <w:semiHidden/>
    <w:unhideWhenUsed/>
    <w:rsid w:val="00F33B83"/>
  </w:style>
  <w:style w:type="character" w:styleId="Textedelespacerserv">
    <w:name w:val="Placeholder Text"/>
    <w:basedOn w:val="Policepardfaut"/>
    <w:uiPriority w:val="99"/>
    <w:semiHidden/>
    <w:rsid w:val="00487996"/>
    <w:rPr>
      <w:color w:val="595959" w:themeColor="text1" w:themeTint="A6"/>
    </w:rPr>
  </w:style>
  <w:style w:type="table" w:styleId="Tableausimple1">
    <w:name w:val="Plain Table 1"/>
    <w:basedOn w:val="Tableau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simple3">
    <w:name w:val="Plain Table 3"/>
    <w:basedOn w:val="Tableau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4">
    <w:name w:val="Plain Table 4"/>
    <w:basedOn w:val="Tableau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5">
    <w:name w:val="Plain Table 5"/>
    <w:basedOn w:val="Tableau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ebrut">
    <w:name w:val="Plain Text"/>
    <w:basedOn w:val="Normal"/>
    <w:link w:val="TextebrutC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F33B83"/>
    <w:rPr>
      <w:rFonts w:ascii="Consolas" w:hAnsi="Consolas"/>
      <w:szCs w:val="21"/>
    </w:rPr>
  </w:style>
  <w:style w:type="paragraph" w:styleId="Citation">
    <w:name w:val="Quote"/>
    <w:basedOn w:val="Normal"/>
    <w:next w:val="Normal"/>
    <w:link w:val="CitationC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semiHidden/>
    <w:rsid w:val="00072D27"/>
    <w:rPr>
      <w:i/>
      <w:iCs/>
      <w:color w:val="404040" w:themeColor="text1" w:themeTint="BF"/>
    </w:rPr>
  </w:style>
  <w:style w:type="paragraph" w:styleId="Salutations">
    <w:name w:val="Salutation"/>
    <w:basedOn w:val="Normal"/>
    <w:next w:val="Normal"/>
    <w:link w:val="SalutationsCar"/>
    <w:uiPriority w:val="99"/>
    <w:semiHidden/>
    <w:unhideWhenUsed/>
    <w:rsid w:val="00F33B83"/>
  </w:style>
  <w:style w:type="character" w:customStyle="1" w:styleId="SalutationsCar">
    <w:name w:val="Salutations Car"/>
    <w:basedOn w:val="Policepardfaut"/>
    <w:link w:val="Salutations"/>
    <w:uiPriority w:val="99"/>
    <w:semiHidden/>
    <w:rsid w:val="00F33B83"/>
  </w:style>
  <w:style w:type="paragraph" w:styleId="Signature">
    <w:name w:val="Signature"/>
    <w:basedOn w:val="Normal"/>
    <w:link w:val="SignatureC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ar">
    <w:name w:val="Signature Car"/>
    <w:basedOn w:val="Policepardfaut"/>
    <w:link w:val="Signature"/>
    <w:uiPriority w:val="99"/>
    <w:semiHidden/>
    <w:rsid w:val="00F33B83"/>
  </w:style>
  <w:style w:type="character" w:styleId="Emphaseple">
    <w:name w:val="Subtle Emphasis"/>
    <w:basedOn w:val="Policepardfau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Rfrenceple">
    <w:name w:val="Subtle Reference"/>
    <w:basedOn w:val="Policepardfau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Effetsdetableau3D1">
    <w:name w:val="Table 3D effects 1"/>
    <w:basedOn w:val="Tableau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ffetsdetableau3D2">
    <w:name w:val="Table 3D effects 2"/>
    <w:basedOn w:val="Tableau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ffetsdetableau3D3">
    <w:name w:val="Table 3D effects 3"/>
    <w:basedOn w:val="Tableau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1">
    <w:name w:val="Table Classic 1"/>
    <w:basedOn w:val="Tableau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2">
    <w:name w:val="Table Classic 2"/>
    <w:basedOn w:val="Tableau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3">
    <w:name w:val="Table Classic 3"/>
    <w:basedOn w:val="Tableau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4">
    <w:name w:val="Table Classic 4"/>
    <w:basedOn w:val="Tableau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1">
    <w:name w:val="Table Colorful 1"/>
    <w:basedOn w:val="Tableau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2">
    <w:name w:val="Table Colorful 2"/>
    <w:basedOn w:val="Tableau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3">
    <w:name w:val="Table Colorful 3"/>
    <w:basedOn w:val="Tableau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Colonnesdetableau1">
    <w:name w:val="Table Columns 1"/>
    <w:basedOn w:val="Tableau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2">
    <w:name w:val="Table Columns 2"/>
    <w:basedOn w:val="Tableau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3">
    <w:name w:val="Table Columns 3"/>
    <w:basedOn w:val="Tableau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4">
    <w:name w:val="Table Columns 4"/>
    <w:basedOn w:val="Tableau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Colonnesdetableau5">
    <w:name w:val="Table Columns 5"/>
    <w:basedOn w:val="Tableau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aucontemporain">
    <w:name w:val="Table Contemporary"/>
    <w:basedOn w:val="Tableau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aulgant">
    <w:name w:val="Table Elegant"/>
    <w:basedOn w:val="Tableau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1">
    <w:name w:val="Table Grid 1"/>
    <w:basedOn w:val="Tableau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2">
    <w:name w:val="Table Grid 2"/>
    <w:basedOn w:val="Tableau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3">
    <w:name w:val="Table Grid 3"/>
    <w:basedOn w:val="Tableau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4">
    <w:name w:val="Table Grid 4"/>
    <w:basedOn w:val="Tableau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5">
    <w:name w:val="Table Grid 5"/>
    <w:basedOn w:val="Tableau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6">
    <w:name w:val="Table Grid 6"/>
    <w:basedOn w:val="Tableau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7">
    <w:name w:val="Table Grid 7"/>
    <w:basedOn w:val="Tableau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8">
    <w:name w:val="Table Grid 8"/>
    <w:basedOn w:val="Tableau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claire">
    <w:name w:val="Grid Table Light"/>
    <w:basedOn w:val="Tableau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liste1">
    <w:name w:val="Table List 1"/>
    <w:basedOn w:val="Tableau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20">
    <w:name w:val="Table List 2"/>
    <w:basedOn w:val="Tableau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30">
    <w:name w:val="Table List 3"/>
    <w:basedOn w:val="Tableau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40">
    <w:name w:val="Table List 4"/>
    <w:basedOn w:val="Tableau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auliste5">
    <w:name w:val="Table List 5"/>
    <w:basedOn w:val="Tableau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6">
    <w:name w:val="Table List 6"/>
    <w:basedOn w:val="Tableau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auliste7">
    <w:name w:val="Table List 7"/>
    <w:basedOn w:val="Tableau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auliste8">
    <w:name w:val="Table List 8"/>
    <w:basedOn w:val="Tableau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desrfrencesjuridiqu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desillustrations">
    <w:name w:val="table of figures"/>
    <w:basedOn w:val="Normal"/>
    <w:next w:val="Normal"/>
    <w:uiPriority w:val="99"/>
    <w:semiHidden/>
    <w:unhideWhenUsed/>
    <w:rsid w:val="00F33B83"/>
  </w:style>
  <w:style w:type="table" w:styleId="Tableauprofessionnel">
    <w:name w:val="Table Professional"/>
    <w:basedOn w:val="Tableau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simple10">
    <w:name w:val="Table Simple 1"/>
    <w:basedOn w:val="Tableau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ausimple20">
    <w:name w:val="Table Simple 2"/>
    <w:basedOn w:val="Tableau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ausimple30">
    <w:name w:val="Table Simple 3"/>
    <w:basedOn w:val="Tableau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ple1">
    <w:name w:val="Table Subtle 1"/>
    <w:basedOn w:val="Tableau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ple2">
    <w:name w:val="Table Subtle 2"/>
    <w:basedOn w:val="Tableau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hmedutableau">
    <w:name w:val="Table Theme"/>
    <w:basedOn w:val="Tableau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web1">
    <w:name w:val="Table Web 1"/>
    <w:basedOn w:val="Tableau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2">
    <w:name w:val="Table Web 2"/>
    <w:basedOn w:val="Tableau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3">
    <w:name w:val="Table Web 3"/>
    <w:basedOn w:val="Tableau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reTR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M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M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M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M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M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M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M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customStyle="1" w:styleId="UnresolvedMention">
    <w:name w:val="Unresolved Mention"/>
    <w:basedOn w:val="Policepardfaut"/>
    <w:uiPriority w:val="99"/>
    <w:semiHidden/>
    <w:unhideWhenUsed/>
    <w:rsid w:val="005158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vid\AppData\Roaming\Microsoft\Templates\Bienvenue%20dans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9FE982-DDF9-4F2B-80C6-E4D44711D04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CF6AFD9-3CE3-4EEA-B705-82EE1111B48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71F0F5CC-BEDC-4A29-93D8-84A7152760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141A0F9-81A5-4296-BB71-4E9616616A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Bienvenue dans Word.dotx</Template>
  <TotalTime>0</TotalTime>
  <Pages>10</Pages>
  <Words>392</Words>
  <Characters>2157</Characters>
  <Application>Microsoft Office Word</Application>
  <DocSecurity>0</DocSecurity>
  <Lines>17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2021-10-20T12:20:00Z</dcterms:created>
  <dcterms:modified xsi:type="dcterms:W3CDTF">2021-10-20T13:02:00Z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